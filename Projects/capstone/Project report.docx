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E7D3" w14:textId="77777777" w:rsidR="00080C97" w:rsidRDefault="0029277C" w:rsidP="0029277C">
      <w:pPr>
        <w:pStyle w:val="NoSpacing"/>
      </w:pPr>
      <w:r>
        <w:t xml:space="preserve">Mostafa </w:t>
      </w:r>
      <w:proofErr w:type="spellStart"/>
      <w:r>
        <w:t>ElGhandour</w:t>
      </w:r>
      <w:proofErr w:type="spellEnd"/>
    </w:p>
    <w:p w14:paraId="16783FD4" w14:textId="77777777" w:rsidR="00080C97" w:rsidRDefault="0029277C" w:rsidP="0029277C">
      <w:pPr>
        <w:pStyle w:val="NoSpacing"/>
      </w:pPr>
      <w:r>
        <w:t xml:space="preserve">Machine learning engineer </w:t>
      </w:r>
      <w:r w:rsidR="003A54BF">
        <w:t>Nano</w:t>
      </w:r>
      <w:r>
        <w:t>-degree</w:t>
      </w:r>
    </w:p>
    <w:p w14:paraId="1E356802" w14:textId="746FBDFD" w:rsidR="007D4B2F" w:rsidRDefault="0029277C" w:rsidP="0029277C">
      <w:pPr>
        <w:pStyle w:val="NoSpacing"/>
      </w:pPr>
      <w:r>
        <w:t>May 9</w:t>
      </w:r>
      <w:r w:rsidRPr="0029277C">
        <w:rPr>
          <w:vertAlign w:val="superscript"/>
        </w:rPr>
        <w:t>th</w:t>
      </w:r>
      <w:r>
        <w:t>, 2019</w:t>
      </w:r>
    </w:p>
    <w:p w14:paraId="01E3CCDA" w14:textId="77777777" w:rsidR="003A54BF" w:rsidRDefault="003A54BF" w:rsidP="0029277C">
      <w:pPr>
        <w:pStyle w:val="NoSpacing"/>
      </w:pPr>
    </w:p>
    <w:p w14:paraId="1B367C8C" w14:textId="12AF6B4C" w:rsidR="00080C97" w:rsidRDefault="0029277C">
      <w:pPr>
        <w:pStyle w:val="Title"/>
        <w:rPr>
          <w:b/>
          <w:bCs/>
          <w:sz w:val="32"/>
          <w:szCs w:val="32"/>
        </w:rPr>
      </w:pPr>
      <w:r w:rsidRPr="0089163B">
        <w:rPr>
          <w:b/>
          <w:bCs/>
          <w:sz w:val="32"/>
          <w:szCs w:val="32"/>
        </w:rPr>
        <w:t>Stock prediction using long-short term memory neural networks</w:t>
      </w:r>
    </w:p>
    <w:p w14:paraId="6EB3FD5A" w14:textId="77777777" w:rsidR="0089163B" w:rsidRPr="0089163B" w:rsidRDefault="0089163B" w:rsidP="0089163B"/>
    <w:p w14:paraId="1454C6EE" w14:textId="77777777" w:rsidR="00080C97" w:rsidRPr="0089163B" w:rsidRDefault="0029277C" w:rsidP="0029277C">
      <w:pPr>
        <w:rPr>
          <w:rFonts w:asciiTheme="majorHAnsi" w:hAnsiTheme="majorHAnsi" w:cstheme="majorHAnsi"/>
          <w:b/>
          <w:bCs/>
          <w:sz w:val="28"/>
          <w:szCs w:val="28"/>
        </w:rPr>
      </w:pPr>
      <w:r w:rsidRPr="0089163B">
        <w:rPr>
          <w:rFonts w:asciiTheme="majorHAnsi" w:hAnsiTheme="majorHAnsi" w:cstheme="majorHAnsi"/>
          <w:b/>
          <w:bCs/>
          <w:sz w:val="28"/>
          <w:szCs w:val="28"/>
        </w:rPr>
        <w:t>Project overview</w:t>
      </w:r>
    </w:p>
    <w:p w14:paraId="13604831" w14:textId="77777777" w:rsidR="0029277C" w:rsidRDefault="0029277C" w:rsidP="0029277C">
      <w:pPr>
        <w:pStyle w:val="Default"/>
      </w:pPr>
    </w:p>
    <w:p w14:paraId="6FBE4E53" w14:textId="77777777" w:rsidR="0029277C" w:rsidRDefault="0029277C" w:rsidP="0029277C">
      <w:pPr>
        <w:ind w:left="720" w:firstLine="60"/>
        <w:rPr>
          <w:sz w:val="23"/>
          <w:szCs w:val="23"/>
        </w:rPr>
      </w:pPr>
      <w:r>
        <w:rPr>
          <w:sz w:val="23"/>
          <w:szCs w:val="23"/>
        </w:rPr>
        <w:t>Predicting how the stock market will perform is one of the most difficult things to do. There are so many factors involved in the prediction – physical factors vs. physiological, rational and irrational behavior, etc. All these aspects combine to make share prices volatile and very difficult to predict with a high degree of accuracy, which makes it a very project to implement.</w:t>
      </w:r>
    </w:p>
    <w:p w14:paraId="72CFADC7" w14:textId="56899290" w:rsidR="0029277C" w:rsidRDefault="0029277C" w:rsidP="0029277C">
      <w:pPr>
        <w:ind w:left="720" w:firstLine="60"/>
        <w:rPr>
          <w:sz w:val="23"/>
          <w:szCs w:val="23"/>
        </w:rPr>
      </w:pPr>
      <w:r>
        <w:rPr>
          <w:sz w:val="23"/>
          <w:szCs w:val="23"/>
        </w:rPr>
        <w:t>In this projected, I created an algorithm that can predict the price of the Egyptian pound relative to the US dollar.</w:t>
      </w:r>
    </w:p>
    <w:p w14:paraId="76C89047" w14:textId="2CFEAC14" w:rsidR="007C3D56" w:rsidRDefault="007C3D56" w:rsidP="0029277C">
      <w:pPr>
        <w:ind w:left="720" w:firstLine="60"/>
        <w:rPr>
          <w:sz w:val="23"/>
          <w:szCs w:val="23"/>
        </w:rPr>
      </w:pPr>
      <w:r>
        <w:rPr>
          <w:sz w:val="23"/>
          <w:szCs w:val="23"/>
        </w:rPr>
        <w:t xml:space="preserve">The data dataset I got was from : </w:t>
      </w:r>
      <w:hyperlink r:id="rId9" w:history="1">
        <w:r>
          <w:rPr>
            <w:rStyle w:val="Hyperlink"/>
          </w:rPr>
          <w:t>https://www.investing.com/currencies/usd-egp-historical-data</w:t>
        </w:r>
      </w:hyperlink>
      <w:r>
        <w:t xml:space="preserve"> </w:t>
      </w:r>
    </w:p>
    <w:p w14:paraId="244A8D3A" w14:textId="77777777" w:rsidR="0029277C" w:rsidRPr="0089163B" w:rsidRDefault="0029277C" w:rsidP="0029277C">
      <w:pPr>
        <w:ind w:left="720" w:firstLine="60"/>
        <w:rPr>
          <w:rFonts w:asciiTheme="majorHAnsi" w:hAnsiTheme="majorHAnsi" w:cstheme="majorHAnsi"/>
          <w:b/>
          <w:bCs/>
          <w:sz w:val="28"/>
          <w:szCs w:val="28"/>
        </w:rPr>
      </w:pPr>
      <w:r w:rsidRPr="0089163B">
        <w:rPr>
          <w:rFonts w:asciiTheme="majorHAnsi" w:hAnsiTheme="majorHAnsi" w:cstheme="majorHAnsi"/>
          <w:b/>
          <w:bCs/>
          <w:sz w:val="28"/>
          <w:szCs w:val="28"/>
        </w:rPr>
        <w:t>Problem statement</w:t>
      </w:r>
    </w:p>
    <w:p w14:paraId="5B18AD21" w14:textId="2FEA9B54" w:rsidR="0029277C" w:rsidRDefault="0029277C" w:rsidP="0089163B">
      <w:pPr>
        <w:ind w:left="780" w:firstLine="0"/>
        <w:rPr>
          <w:rFonts w:cstheme="minorHAnsi"/>
          <w:sz w:val="23"/>
          <w:szCs w:val="23"/>
        </w:rPr>
      </w:pPr>
      <w:r>
        <w:rPr>
          <w:rFonts w:cstheme="minorHAnsi"/>
          <w:sz w:val="23"/>
          <w:szCs w:val="23"/>
        </w:rPr>
        <w:t xml:space="preserve">The goal was to create an algorithm that can learn and predict the pricing of the EGP-USD those were the tasks I followed for doing </w:t>
      </w:r>
      <w:r w:rsidR="000B7D13">
        <w:rPr>
          <w:rFonts w:cstheme="minorHAnsi"/>
          <w:sz w:val="23"/>
          <w:szCs w:val="23"/>
        </w:rPr>
        <w:t>so:</w:t>
      </w:r>
    </w:p>
    <w:p w14:paraId="5CB6BAA1" w14:textId="77777777" w:rsidR="0029277C" w:rsidRPr="003A54BF" w:rsidRDefault="0029277C" w:rsidP="003A54BF">
      <w:pPr>
        <w:pStyle w:val="ListParagraph"/>
        <w:numPr>
          <w:ilvl w:val="0"/>
          <w:numId w:val="18"/>
        </w:numPr>
        <w:rPr>
          <w:rFonts w:cstheme="minorHAnsi"/>
          <w:sz w:val="23"/>
          <w:szCs w:val="23"/>
        </w:rPr>
      </w:pPr>
      <w:r w:rsidRPr="003A54BF">
        <w:rPr>
          <w:rFonts w:cstheme="minorHAnsi"/>
          <w:sz w:val="23"/>
          <w:szCs w:val="23"/>
        </w:rPr>
        <w:t>Download and preprocess the EGP-USD pricing historical data.</w:t>
      </w:r>
    </w:p>
    <w:p w14:paraId="6922A50D" w14:textId="77777777" w:rsidR="0029277C" w:rsidRPr="003A54BF" w:rsidRDefault="0029277C" w:rsidP="003A54BF">
      <w:pPr>
        <w:pStyle w:val="ListParagraph"/>
        <w:numPr>
          <w:ilvl w:val="0"/>
          <w:numId w:val="18"/>
        </w:numPr>
        <w:rPr>
          <w:rFonts w:cstheme="minorHAnsi"/>
          <w:sz w:val="23"/>
          <w:szCs w:val="23"/>
        </w:rPr>
      </w:pPr>
      <w:r w:rsidRPr="003A54BF">
        <w:rPr>
          <w:rFonts w:cstheme="minorHAnsi"/>
          <w:sz w:val="23"/>
          <w:szCs w:val="23"/>
        </w:rPr>
        <w:t xml:space="preserve">Create a persistence model </w:t>
      </w:r>
      <w:r w:rsidR="003A54BF" w:rsidRPr="003A54BF">
        <w:rPr>
          <w:rFonts w:cstheme="minorHAnsi"/>
          <w:sz w:val="23"/>
          <w:szCs w:val="23"/>
        </w:rPr>
        <w:t>to use it as a bench</w:t>
      </w:r>
      <w:r w:rsidRPr="003A54BF">
        <w:rPr>
          <w:rFonts w:cstheme="minorHAnsi"/>
          <w:sz w:val="23"/>
          <w:szCs w:val="23"/>
        </w:rPr>
        <w:t>mark</w:t>
      </w:r>
      <w:r w:rsidR="003A54BF" w:rsidRPr="003A54BF">
        <w:rPr>
          <w:rFonts w:cstheme="minorHAnsi"/>
          <w:sz w:val="23"/>
          <w:szCs w:val="23"/>
        </w:rPr>
        <w:t>.</w:t>
      </w:r>
    </w:p>
    <w:p w14:paraId="7122D982" w14:textId="77777777" w:rsidR="0029277C" w:rsidRPr="003A54BF" w:rsidRDefault="003A54BF" w:rsidP="003A54BF">
      <w:pPr>
        <w:pStyle w:val="ListParagraph"/>
        <w:numPr>
          <w:ilvl w:val="0"/>
          <w:numId w:val="18"/>
        </w:numPr>
        <w:rPr>
          <w:rFonts w:cstheme="minorHAnsi"/>
          <w:sz w:val="23"/>
          <w:szCs w:val="23"/>
        </w:rPr>
      </w:pPr>
      <w:r w:rsidRPr="003A54BF">
        <w:rPr>
          <w:rFonts w:cstheme="minorHAnsi"/>
          <w:sz w:val="23"/>
          <w:szCs w:val="23"/>
        </w:rPr>
        <w:t>Create a LSTM neural networks algorithm that predicts pricing.</w:t>
      </w:r>
    </w:p>
    <w:p w14:paraId="60FF3EBE" w14:textId="37385B56" w:rsidR="003A54BF" w:rsidRDefault="003A54BF" w:rsidP="003A54BF">
      <w:pPr>
        <w:pStyle w:val="ListParagraph"/>
        <w:numPr>
          <w:ilvl w:val="0"/>
          <w:numId w:val="18"/>
        </w:numPr>
        <w:rPr>
          <w:rFonts w:cstheme="minorHAnsi"/>
          <w:sz w:val="23"/>
          <w:szCs w:val="23"/>
        </w:rPr>
      </w:pPr>
      <w:r w:rsidRPr="003A54BF">
        <w:rPr>
          <w:rFonts w:cstheme="minorHAnsi"/>
          <w:sz w:val="23"/>
          <w:szCs w:val="23"/>
        </w:rPr>
        <w:lastRenderedPageBreak/>
        <w:t xml:space="preserve">Compare and tune the parameters for the LSTM to </w:t>
      </w:r>
      <w:r w:rsidR="00FC7974">
        <w:rPr>
          <w:rFonts w:cstheme="minorHAnsi"/>
          <w:sz w:val="23"/>
          <w:szCs w:val="23"/>
        </w:rPr>
        <w:t xml:space="preserve">try to improve it more than the </w:t>
      </w:r>
      <w:r w:rsidRPr="003A54BF">
        <w:rPr>
          <w:rFonts w:cstheme="minorHAnsi"/>
          <w:sz w:val="23"/>
          <w:szCs w:val="23"/>
        </w:rPr>
        <w:t>persistence model.</w:t>
      </w:r>
    </w:p>
    <w:p w14:paraId="7C78FAC8" w14:textId="0BD94FB4" w:rsidR="0089163B" w:rsidRDefault="0089163B" w:rsidP="0089163B">
      <w:pPr>
        <w:rPr>
          <w:rFonts w:cstheme="minorHAnsi"/>
          <w:sz w:val="23"/>
          <w:szCs w:val="23"/>
        </w:rPr>
      </w:pPr>
    </w:p>
    <w:p w14:paraId="2AD364D0" w14:textId="77777777" w:rsidR="0089163B" w:rsidRPr="0089163B" w:rsidRDefault="0089163B" w:rsidP="0089163B">
      <w:pPr>
        <w:rPr>
          <w:rFonts w:cstheme="minorHAnsi"/>
          <w:sz w:val="23"/>
          <w:szCs w:val="23"/>
        </w:rPr>
      </w:pPr>
    </w:p>
    <w:p w14:paraId="3B16FC3B" w14:textId="77777777" w:rsidR="003A54BF" w:rsidRPr="0089163B" w:rsidRDefault="003A54BF" w:rsidP="003A54BF">
      <w:pPr>
        <w:ind w:left="420" w:firstLine="300"/>
        <w:rPr>
          <w:rFonts w:asciiTheme="majorHAnsi" w:hAnsiTheme="majorHAnsi" w:cstheme="majorHAnsi"/>
          <w:b/>
          <w:bCs/>
          <w:sz w:val="28"/>
          <w:szCs w:val="28"/>
        </w:rPr>
      </w:pPr>
      <w:r>
        <w:rPr>
          <w:rFonts w:asciiTheme="majorHAnsi" w:hAnsiTheme="majorHAnsi" w:cstheme="majorHAnsi"/>
          <w:sz w:val="28"/>
          <w:szCs w:val="28"/>
        </w:rPr>
        <w:t xml:space="preserve">   </w:t>
      </w:r>
      <w:r w:rsidRPr="0089163B">
        <w:rPr>
          <w:rFonts w:asciiTheme="majorHAnsi" w:hAnsiTheme="majorHAnsi" w:cstheme="majorHAnsi"/>
          <w:b/>
          <w:bCs/>
          <w:sz w:val="28"/>
          <w:szCs w:val="28"/>
        </w:rPr>
        <w:t>Metrics</w:t>
      </w:r>
    </w:p>
    <w:p w14:paraId="7BD72AE9" w14:textId="3CA2D011" w:rsidR="0029277C" w:rsidRDefault="003A54BF" w:rsidP="0089163B">
      <w:pPr>
        <w:ind w:left="780" w:firstLine="0"/>
      </w:pPr>
      <w:r>
        <w:t xml:space="preserve">Mean squared error was used as an accuracy metric for both of the </w:t>
      </w:r>
      <w:r w:rsidR="007A42D3">
        <w:t>persistence</w:t>
      </w:r>
      <w:r>
        <w:t xml:space="preserve"> model and the LSTM model</w:t>
      </w:r>
      <w:r w:rsidR="007C3D56">
        <w:t xml:space="preserve">, because it’s the </w:t>
      </w:r>
      <w:proofErr w:type="gramStart"/>
      <w:r w:rsidR="007C3D56">
        <w:t>most simple</w:t>
      </w:r>
      <w:proofErr w:type="gramEnd"/>
      <w:r w:rsidR="007C3D56">
        <w:t xml:space="preserve"> metric and we don’t have any unexpected data in our dataset, so it makes MSE perfect for this dataset.</w:t>
      </w:r>
    </w:p>
    <w:p w14:paraId="089637CA" w14:textId="77777777" w:rsidR="007A42D3" w:rsidRDefault="007A42D3" w:rsidP="0029277C">
      <w:pPr>
        <w:ind w:left="720" w:firstLine="60"/>
        <w:rPr>
          <w:noProof/>
          <w:lang w:eastAsia="en-US"/>
        </w:rPr>
      </w:pPr>
      <w:r>
        <w:rPr>
          <w:noProof/>
          <w:lang w:eastAsia="en-US"/>
        </w:rPr>
        <w:t xml:space="preserve">                                 </w:t>
      </w:r>
      <w:r>
        <w:rPr>
          <w:noProof/>
          <w:lang w:eastAsia="en-US"/>
        </w:rPr>
        <w:drawing>
          <wp:inline distT="0" distB="0" distL="0" distR="0" wp14:anchorId="14861103" wp14:editId="76475EF4">
            <wp:extent cx="24669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733425"/>
                    </a:xfrm>
                    <a:prstGeom prst="rect">
                      <a:avLst/>
                    </a:prstGeom>
                  </pic:spPr>
                </pic:pic>
              </a:graphicData>
            </a:graphic>
          </wp:inline>
        </w:drawing>
      </w:r>
    </w:p>
    <w:p w14:paraId="05E6FFB3" w14:textId="77777777" w:rsidR="007A42D3" w:rsidRDefault="007A42D3" w:rsidP="0029277C">
      <w:pPr>
        <w:ind w:left="720" w:firstLine="60"/>
        <w:rPr>
          <w:noProof/>
          <w:lang w:eastAsia="en-US"/>
        </w:rPr>
      </w:pPr>
      <w:r>
        <w:rPr>
          <w:noProof/>
          <w:lang w:eastAsia="en-US"/>
        </w:rPr>
        <w:t xml:space="preserve">I created a persistance model to be used as a benchmark model by doing the following : </w:t>
      </w:r>
    </w:p>
    <w:p w14:paraId="09EC3C2A" w14:textId="77777777" w:rsidR="007A42D3" w:rsidRDefault="000117C8" w:rsidP="000117C8">
      <w:pPr>
        <w:pStyle w:val="ListParagraph"/>
        <w:numPr>
          <w:ilvl w:val="2"/>
          <w:numId w:val="21"/>
        </w:numPr>
      </w:pPr>
      <w:r>
        <w:t>Transform the univariate dataset into a supervised learning problem.</w:t>
      </w:r>
    </w:p>
    <w:p w14:paraId="46CCCB55" w14:textId="77777777" w:rsidR="000117C8" w:rsidRDefault="000117C8" w:rsidP="000117C8">
      <w:pPr>
        <w:pStyle w:val="ListParagraph"/>
        <w:numPr>
          <w:ilvl w:val="2"/>
          <w:numId w:val="21"/>
        </w:numPr>
      </w:pPr>
      <w:r>
        <w:t>Establish the train and test datasets for the test harness</w:t>
      </w:r>
    </w:p>
    <w:p w14:paraId="39A15EEF" w14:textId="77777777" w:rsidR="000117C8" w:rsidRDefault="000117C8" w:rsidP="000117C8">
      <w:pPr>
        <w:pStyle w:val="ListParagraph"/>
        <w:numPr>
          <w:ilvl w:val="2"/>
          <w:numId w:val="21"/>
        </w:numPr>
      </w:pPr>
      <w:r>
        <w:t>Define the persistence model.</w:t>
      </w:r>
    </w:p>
    <w:p w14:paraId="7EC3D59B" w14:textId="77777777" w:rsidR="000117C8" w:rsidRDefault="000117C8" w:rsidP="000117C8">
      <w:pPr>
        <w:pStyle w:val="ListParagraph"/>
        <w:numPr>
          <w:ilvl w:val="2"/>
          <w:numId w:val="21"/>
        </w:numPr>
      </w:pPr>
      <w:r>
        <w:t>Make a forecast and establish a baseline performance</w:t>
      </w:r>
    </w:p>
    <w:p w14:paraId="39E692E5" w14:textId="77777777" w:rsidR="000117C8" w:rsidRDefault="000117C8" w:rsidP="000117C8">
      <w:pPr>
        <w:pStyle w:val="ListParagraph"/>
        <w:numPr>
          <w:ilvl w:val="2"/>
          <w:numId w:val="21"/>
        </w:numPr>
      </w:pPr>
      <w:r>
        <w:t>Plot the output</w:t>
      </w:r>
    </w:p>
    <w:p w14:paraId="5D9E3122" w14:textId="77777777" w:rsidR="000117C8" w:rsidRDefault="000117C8" w:rsidP="000117C8">
      <w:pPr>
        <w:ind w:left="720" w:firstLine="0"/>
      </w:pPr>
      <w:r>
        <w:t>After creating the persistence model I calculated its MSE and used it as a reference for my model.</w:t>
      </w:r>
    </w:p>
    <w:p w14:paraId="18CFCC4E" w14:textId="77777777" w:rsidR="000117C8" w:rsidRPr="00863A2E" w:rsidRDefault="00AF688B" w:rsidP="00AF688B">
      <w:pPr>
        <w:pStyle w:val="Title"/>
        <w:rPr>
          <w:sz w:val="36"/>
          <w:szCs w:val="36"/>
        </w:rPr>
      </w:pPr>
      <w:r w:rsidRPr="00863A2E">
        <w:rPr>
          <w:sz w:val="36"/>
          <w:szCs w:val="36"/>
        </w:rPr>
        <w:t>Analysis</w:t>
      </w:r>
    </w:p>
    <w:p w14:paraId="76DD95D6" w14:textId="77777777" w:rsidR="00B61A40" w:rsidRPr="0089163B" w:rsidRDefault="00B61A40" w:rsidP="00B61A40">
      <w:pPr>
        <w:rPr>
          <w:rFonts w:asciiTheme="majorHAnsi" w:hAnsiTheme="majorHAnsi" w:cstheme="majorHAnsi"/>
          <w:b/>
          <w:bCs/>
          <w:sz w:val="28"/>
          <w:szCs w:val="28"/>
        </w:rPr>
      </w:pPr>
      <w:r w:rsidRPr="0089163B">
        <w:rPr>
          <w:rFonts w:asciiTheme="majorHAnsi" w:hAnsiTheme="majorHAnsi" w:cstheme="majorHAnsi"/>
          <w:b/>
          <w:bCs/>
          <w:sz w:val="28"/>
          <w:szCs w:val="28"/>
        </w:rPr>
        <w:t>Data exploration</w:t>
      </w:r>
    </w:p>
    <w:p w14:paraId="2DCA3A37" w14:textId="6658838A" w:rsidR="00B61A40" w:rsidRDefault="00EB205F" w:rsidP="002166E7">
      <w:pPr>
        <w:ind w:left="720" w:firstLine="0"/>
        <w:rPr>
          <w:rFonts w:cstheme="minorHAnsi"/>
        </w:rPr>
      </w:pPr>
      <w:r w:rsidRPr="0089163B">
        <w:rPr>
          <w:rFonts w:cstheme="minorHAnsi"/>
        </w:rPr>
        <w:lastRenderedPageBreak/>
        <w:t>The data</w:t>
      </w:r>
      <w:r w:rsidR="002166E7" w:rsidRPr="0089163B">
        <w:rPr>
          <w:rFonts w:cstheme="minorHAnsi"/>
        </w:rPr>
        <w:t xml:space="preserve"> I used was downloaded from a stock market website and I downloaded the data from 2000 but I used only the data after the </w:t>
      </w:r>
      <w:r w:rsidR="0089163B" w:rsidRPr="0089163B">
        <w:rPr>
          <w:rFonts w:cstheme="minorHAnsi"/>
        </w:rPr>
        <w:t>floating (</w:t>
      </w:r>
      <w:r w:rsidR="002166E7" w:rsidRPr="0089163B">
        <w:rPr>
          <w:rFonts w:cstheme="minorHAnsi"/>
        </w:rPr>
        <w:t>December 2016) of the Egyptian currency to remove any bias</w:t>
      </w:r>
      <w:r w:rsidR="007C3D56">
        <w:rPr>
          <w:rFonts w:cstheme="minorHAnsi"/>
        </w:rPr>
        <w:t xml:space="preserve"> and outliers</w:t>
      </w:r>
      <w:r w:rsidR="002166E7" w:rsidRPr="0089163B">
        <w:rPr>
          <w:rFonts w:cstheme="minorHAnsi"/>
        </w:rPr>
        <w:t>.</w:t>
      </w:r>
    </w:p>
    <w:p w14:paraId="35C1E50F" w14:textId="4B14B7C2" w:rsidR="007C3D56" w:rsidRDefault="007C3D56" w:rsidP="002166E7">
      <w:pPr>
        <w:ind w:left="720" w:firstLine="0"/>
        <w:rPr>
          <w:rFonts w:cstheme="minorHAnsi"/>
        </w:rPr>
      </w:pPr>
      <w:r>
        <w:rPr>
          <w:rFonts w:cstheme="minorHAnsi"/>
        </w:rPr>
        <w:t xml:space="preserve">Here is a sample of the data: </w:t>
      </w:r>
    </w:p>
    <w:p w14:paraId="026D6F2B" w14:textId="22938F79" w:rsidR="007C3D56" w:rsidRDefault="007C3D56" w:rsidP="002166E7">
      <w:pPr>
        <w:ind w:left="720" w:firstLine="0"/>
        <w:rPr>
          <w:rFonts w:cstheme="minorHAnsi"/>
        </w:rPr>
      </w:pPr>
      <w:r>
        <w:rPr>
          <w:noProof/>
        </w:rPr>
        <w:drawing>
          <wp:inline distT="0" distB="0" distL="0" distR="0" wp14:anchorId="67C47111" wp14:editId="7632969A">
            <wp:extent cx="39147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009650"/>
                    </a:xfrm>
                    <a:prstGeom prst="rect">
                      <a:avLst/>
                    </a:prstGeom>
                  </pic:spPr>
                </pic:pic>
              </a:graphicData>
            </a:graphic>
          </wp:inline>
        </w:drawing>
      </w:r>
    </w:p>
    <w:p w14:paraId="11F3CA76" w14:textId="01BDA4AD" w:rsidR="00B80280" w:rsidRPr="0089163B" w:rsidRDefault="00B80280" w:rsidP="002166E7">
      <w:pPr>
        <w:ind w:left="720" w:firstLine="0"/>
        <w:rPr>
          <w:rFonts w:cstheme="minorHAnsi"/>
        </w:rPr>
      </w:pPr>
      <w:r>
        <w:rPr>
          <w:rFonts w:cstheme="minorHAnsi"/>
        </w:rPr>
        <w:t>The data also had a mean of 17.781 and standard deviation of 0.469</w:t>
      </w:r>
    </w:p>
    <w:p w14:paraId="26E93AA5" w14:textId="08282FEA" w:rsidR="002166E7" w:rsidRPr="0089163B" w:rsidRDefault="002166E7" w:rsidP="002166E7">
      <w:pPr>
        <w:ind w:left="720" w:firstLine="0"/>
        <w:rPr>
          <w:rFonts w:cstheme="minorHAnsi"/>
        </w:rPr>
      </w:pPr>
      <w:r w:rsidRPr="0089163B">
        <w:rPr>
          <w:rFonts w:cstheme="minorHAnsi"/>
        </w:rPr>
        <w:t>The data had the following fields:</w:t>
      </w:r>
    </w:p>
    <w:p w14:paraId="3759D76F" w14:textId="22223734" w:rsidR="002166E7" w:rsidRPr="0089163B" w:rsidRDefault="002166E7" w:rsidP="0089163B">
      <w:pPr>
        <w:pStyle w:val="ListParagraph"/>
        <w:numPr>
          <w:ilvl w:val="0"/>
          <w:numId w:val="22"/>
        </w:numPr>
        <w:rPr>
          <w:rFonts w:cstheme="minorHAnsi"/>
        </w:rPr>
      </w:pPr>
      <w:r w:rsidRPr="0089163B">
        <w:rPr>
          <w:rFonts w:cstheme="minorHAnsi"/>
        </w:rPr>
        <w:t xml:space="preserve">Date: it’s the date of the current </w:t>
      </w:r>
      <w:r w:rsidR="0089163B" w:rsidRPr="0089163B">
        <w:rPr>
          <w:rFonts w:cstheme="minorHAnsi"/>
        </w:rPr>
        <w:t>USD-EGP</w:t>
      </w:r>
      <w:r w:rsidRPr="0089163B">
        <w:rPr>
          <w:rFonts w:cstheme="minorHAnsi"/>
        </w:rPr>
        <w:t xml:space="preserve"> price</w:t>
      </w:r>
      <w:r w:rsidR="0089163B" w:rsidRPr="0089163B">
        <w:rPr>
          <w:rFonts w:cstheme="minorHAnsi"/>
        </w:rPr>
        <w:t>.</w:t>
      </w:r>
    </w:p>
    <w:p w14:paraId="5EF8ED4D" w14:textId="15AC9099" w:rsidR="002166E7" w:rsidRPr="0089163B" w:rsidRDefault="002166E7" w:rsidP="0089163B">
      <w:pPr>
        <w:pStyle w:val="ListParagraph"/>
        <w:numPr>
          <w:ilvl w:val="0"/>
          <w:numId w:val="22"/>
        </w:numPr>
        <w:rPr>
          <w:rFonts w:cstheme="minorHAnsi"/>
        </w:rPr>
      </w:pPr>
      <w:r w:rsidRPr="0089163B">
        <w:rPr>
          <w:rFonts w:cstheme="minorHAnsi"/>
        </w:rPr>
        <w:t>Price: the price of the conversion</w:t>
      </w:r>
      <w:r w:rsidR="0089163B" w:rsidRPr="0089163B">
        <w:rPr>
          <w:rFonts w:cstheme="minorHAnsi"/>
        </w:rPr>
        <w:t>.</w:t>
      </w:r>
    </w:p>
    <w:p w14:paraId="73213405" w14:textId="1833F4BB" w:rsidR="002166E7" w:rsidRPr="0089163B" w:rsidRDefault="002166E7" w:rsidP="0089163B">
      <w:pPr>
        <w:pStyle w:val="ListParagraph"/>
        <w:numPr>
          <w:ilvl w:val="0"/>
          <w:numId w:val="22"/>
        </w:numPr>
        <w:rPr>
          <w:rFonts w:cstheme="minorHAnsi"/>
        </w:rPr>
      </w:pPr>
      <w:r w:rsidRPr="0089163B">
        <w:rPr>
          <w:rFonts w:cstheme="minorHAnsi"/>
        </w:rPr>
        <w:t>Open: the opening price of the stock</w:t>
      </w:r>
      <w:r w:rsidR="0089163B" w:rsidRPr="0089163B">
        <w:rPr>
          <w:rFonts w:cstheme="minorHAnsi"/>
        </w:rPr>
        <w:t>.</w:t>
      </w:r>
    </w:p>
    <w:p w14:paraId="1CC7B3B5" w14:textId="1C4077C9" w:rsidR="002166E7" w:rsidRPr="0089163B" w:rsidRDefault="002166E7" w:rsidP="0089163B">
      <w:pPr>
        <w:pStyle w:val="ListParagraph"/>
        <w:numPr>
          <w:ilvl w:val="0"/>
          <w:numId w:val="22"/>
        </w:numPr>
        <w:rPr>
          <w:rFonts w:cstheme="minorHAnsi"/>
        </w:rPr>
      </w:pPr>
      <w:r w:rsidRPr="0089163B">
        <w:rPr>
          <w:rFonts w:cstheme="minorHAnsi"/>
        </w:rPr>
        <w:t>High: the highest price the stock reached that day</w:t>
      </w:r>
      <w:r w:rsidR="0089163B" w:rsidRPr="0089163B">
        <w:rPr>
          <w:rFonts w:cstheme="minorHAnsi"/>
        </w:rPr>
        <w:t>.</w:t>
      </w:r>
    </w:p>
    <w:p w14:paraId="62109654" w14:textId="7040294B" w:rsidR="002166E7" w:rsidRPr="0089163B" w:rsidRDefault="002166E7" w:rsidP="0089163B">
      <w:pPr>
        <w:pStyle w:val="ListParagraph"/>
        <w:numPr>
          <w:ilvl w:val="0"/>
          <w:numId w:val="22"/>
        </w:numPr>
        <w:rPr>
          <w:rFonts w:cstheme="minorHAnsi"/>
        </w:rPr>
      </w:pPr>
      <w:r w:rsidRPr="0089163B">
        <w:rPr>
          <w:rFonts w:cstheme="minorHAnsi"/>
        </w:rPr>
        <w:t>Low:  the lowest price the stock reached that day</w:t>
      </w:r>
      <w:r w:rsidR="0089163B" w:rsidRPr="0089163B">
        <w:rPr>
          <w:rFonts w:cstheme="minorHAnsi"/>
        </w:rPr>
        <w:t>.</w:t>
      </w:r>
    </w:p>
    <w:p w14:paraId="246BCC17" w14:textId="687D02D4" w:rsidR="002166E7" w:rsidRPr="0089163B" w:rsidRDefault="002166E7" w:rsidP="0089163B">
      <w:pPr>
        <w:pStyle w:val="ListParagraph"/>
        <w:numPr>
          <w:ilvl w:val="0"/>
          <w:numId w:val="22"/>
        </w:numPr>
        <w:rPr>
          <w:rFonts w:cstheme="minorHAnsi"/>
        </w:rPr>
      </w:pPr>
      <w:r w:rsidRPr="0089163B">
        <w:rPr>
          <w:rFonts w:cstheme="minorHAnsi"/>
        </w:rPr>
        <w:t>Change: the change between high and low</w:t>
      </w:r>
      <w:r w:rsidR="0089163B" w:rsidRPr="0089163B">
        <w:rPr>
          <w:rFonts w:cstheme="minorHAnsi"/>
        </w:rPr>
        <w:t>.</w:t>
      </w:r>
    </w:p>
    <w:p w14:paraId="1BDA61D2" w14:textId="56AB2FFD" w:rsidR="0089163B" w:rsidRPr="0089163B" w:rsidRDefault="0089163B" w:rsidP="002166E7">
      <w:pPr>
        <w:ind w:left="720" w:firstLine="0"/>
        <w:rPr>
          <w:rFonts w:cstheme="minorHAnsi"/>
        </w:rPr>
      </w:pPr>
      <w:r w:rsidRPr="0089163B">
        <w:rPr>
          <w:rFonts w:cstheme="minorHAnsi"/>
        </w:rPr>
        <w:t>I disregarded the open, high, low, and change features and used the price feature only to simplify the problem, other features can be used in a later version.</w:t>
      </w:r>
    </w:p>
    <w:p w14:paraId="52760174" w14:textId="1B09EA8D" w:rsidR="002166E7" w:rsidRDefault="0089163B" w:rsidP="002166E7">
      <w:pPr>
        <w:ind w:left="720" w:firstLine="0"/>
        <w:rPr>
          <w:rFonts w:asciiTheme="majorHAnsi" w:hAnsiTheme="majorHAnsi" w:cstheme="majorHAnsi"/>
          <w:b/>
          <w:bCs/>
          <w:sz w:val="28"/>
          <w:szCs w:val="28"/>
        </w:rPr>
      </w:pPr>
      <w:r w:rsidRPr="0089163B">
        <w:rPr>
          <w:rFonts w:asciiTheme="majorHAnsi" w:hAnsiTheme="majorHAnsi" w:cstheme="majorHAnsi"/>
          <w:b/>
          <w:bCs/>
          <w:sz w:val="28"/>
          <w:szCs w:val="28"/>
        </w:rPr>
        <w:t>Exploratory visualization</w:t>
      </w:r>
    </w:p>
    <w:p w14:paraId="6677E71B" w14:textId="09427650" w:rsidR="007B606E" w:rsidRDefault="007B606E" w:rsidP="002166E7">
      <w:pPr>
        <w:ind w:left="720" w:firstLine="0"/>
        <w:rPr>
          <w:rFonts w:cstheme="minorHAnsi"/>
        </w:rPr>
      </w:pPr>
      <w:r>
        <w:rPr>
          <w:rFonts w:cstheme="minorHAnsi"/>
        </w:rPr>
        <w:t>The plot below shows the price of the USD-EGP starting from December 2016 to our current day, where the Y-axis represents the price of the Egyptian pound and the X-axis represents the time(day).</w:t>
      </w:r>
    </w:p>
    <w:p w14:paraId="4673D435" w14:textId="4DE598B5" w:rsidR="007B606E" w:rsidRPr="007B606E" w:rsidRDefault="007B606E" w:rsidP="002166E7">
      <w:pPr>
        <w:ind w:left="720" w:firstLine="0"/>
        <w:rPr>
          <w:rFonts w:cstheme="minorHAnsi"/>
        </w:rPr>
      </w:pPr>
      <w:r>
        <w:rPr>
          <w:rFonts w:cstheme="minorHAnsi"/>
        </w:rPr>
        <w:t>The days are simply translated into a sequenced number for easier understanding of the data, graphs and learning of the algorithm.</w:t>
      </w:r>
    </w:p>
    <w:p w14:paraId="6EE7219D" w14:textId="7688AD8D" w:rsidR="0089163B" w:rsidRDefault="007B606E" w:rsidP="002166E7">
      <w:pPr>
        <w:ind w:left="720" w:firstLine="0"/>
        <w:rPr>
          <w:rFonts w:asciiTheme="majorHAnsi" w:hAnsiTheme="majorHAnsi" w:cstheme="majorHAnsi"/>
          <w:b/>
          <w:bCs/>
          <w:sz w:val="28"/>
          <w:szCs w:val="28"/>
        </w:rPr>
      </w:pPr>
      <w:r>
        <w:rPr>
          <w:noProof/>
        </w:rPr>
        <w:lastRenderedPageBreak/>
        <w:drawing>
          <wp:inline distT="0" distB="0" distL="0" distR="0" wp14:anchorId="7476EE0F" wp14:editId="1197AEC3">
            <wp:extent cx="38004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486025"/>
                    </a:xfrm>
                    <a:prstGeom prst="rect">
                      <a:avLst/>
                    </a:prstGeom>
                  </pic:spPr>
                </pic:pic>
              </a:graphicData>
            </a:graphic>
          </wp:inline>
        </w:drawing>
      </w:r>
    </w:p>
    <w:p w14:paraId="7AD35D9C" w14:textId="1FE6475C" w:rsidR="007B606E" w:rsidRDefault="007B606E" w:rsidP="002166E7">
      <w:pPr>
        <w:ind w:left="720" w:firstLine="0"/>
        <w:rPr>
          <w:rFonts w:cstheme="minorHAnsi"/>
        </w:rPr>
      </w:pPr>
      <w:r>
        <w:rPr>
          <w:rFonts w:cstheme="minorHAnsi"/>
        </w:rPr>
        <w:t>It can be seen that:</w:t>
      </w:r>
    </w:p>
    <w:p w14:paraId="57003940" w14:textId="0DAF417D" w:rsidR="007B606E" w:rsidRPr="007B606E" w:rsidRDefault="007B606E" w:rsidP="007B606E">
      <w:pPr>
        <w:pStyle w:val="ListParagraph"/>
        <w:numPr>
          <w:ilvl w:val="0"/>
          <w:numId w:val="23"/>
        </w:numPr>
        <w:rPr>
          <w:rFonts w:cstheme="minorHAnsi"/>
        </w:rPr>
      </w:pPr>
      <w:r w:rsidRPr="007B606E">
        <w:rPr>
          <w:rFonts w:cstheme="minorHAnsi"/>
        </w:rPr>
        <w:t>The price doesn’t change instantaneously (it takes a few days to spike)</w:t>
      </w:r>
      <w:r>
        <w:rPr>
          <w:rFonts w:cstheme="minorHAnsi"/>
        </w:rPr>
        <w:t xml:space="preserve"> which is very good in our case in using the short memory technique.</w:t>
      </w:r>
    </w:p>
    <w:p w14:paraId="269621C5" w14:textId="5505F107" w:rsidR="007B606E" w:rsidRDefault="007B606E" w:rsidP="007B606E">
      <w:pPr>
        <w:ind w:left="1080" w:firstLine="0"/>
        <w:rPr>
          <w:rFonts w:cstheme="minorHAnsi"/>
        </w:rPr>
      </w:pPr>
    </w:p>
    <w:p w14:paraId="5FFC848A" w14:textId="4BCE9C73" w:rsidR="00F662F6" w:rsidRDefault="00F662F6" w:rsidP="007B606E">
      <w:pPr>
        <w:ind w:left="1080" w:firstLine="0"/>
        <w:rPr>
          <w:rFonts w:asciiTheme="majorHAnsi" w:hAnsiTheme="majorHAnsi" w:cstheme="majorHAnsi"/>
          <w:b/>
          <w:bCs/>
          <w:sz w:val="28"/>
          <w:szCs w:val="28"/>
        </w:rPr>
      </w:pPr>
      <w:r w:rsidRPr="00F662F6">
        <w:rPr>
          <w:rFonts w:asciiTheme="majorHAnsi" w:hAnsiTheme="majorHAnsi" w:cstheme="majorHAnsi"/>
          <w:b/>
          <w:bCs/>
          <w:sz w:val="28"/>
          <w:szCs w:val="28"/>
        </w:rPr>
        <w:t>Algorithms and techniques</w:t>
      </w:r>
    </w:p>
    <w:p w14:paraId="7EF7784F" w14:textId="11232652" w:rsidR="002166E7" w:rsidRDefault="00F662F6" w:rsidP="00F662F6">
      <w:pPr>
        <w:ind w:left="1080" w:firstLine="0"/>
        <w:rPr>
          <w:rFonts w:cstheme="minorHAnsi"/>
          <w:shd w:val="clear" w:color="auto" w:fill="FFFFFF"/>
        </w:rPr>
      </w:pPr>
      <w:r>
        <w:rPr>
          <w:rFonts w:cstheme="minorHAnsi"/>
        </w:rPr>
        <w:t xml:space="preserve">The algorithm I used is a LSTM neural network which is a </w:t>
      </w:r>
      <w:r w:rsidRPr="00F662F6">
        <w:rPr>
          <w:rFonts w:cstheme="minorHAnsi"/>
          <w:shd w:val="clear" w:color="auto" w:fill="FFFFFF"/>
        </w:rPr>
        <w:t xml:space="preserve">powerful type of </w:t>
      </w:r>
      <w:r w:rsidR="000F4B9D">
        <w:rPr>
          <w:rFonts w:cstheme="minorHAnsi"/>
          <w:shd w:val="clear" w:color="auto" w:fill="FFFFFF"/>
        </w:rPr>
        <w:t xml:space="preserve">recurrent </w:t>
      </w:r>
      <w:r w:rsidRPr="00F662F6">
        <w:rPr>
          <w:rFonts w:cstheme="minorHAnsi"/>
          <w:shd w:val="clear" w:color="auto" w:fill="FFFFFF"/>
        </w:rPr>
        <w:t>neural network designed to handle sequence dependence is called </w:t>
      </w:r>
      <w:hyperlink r:id="rId13" w:history="1">
        <w:r w:rsidRPr="00F662F6">
          <w:rPr>
            <w:rStyle w:val="Hyperlink"/>
            <w:rFonts w:cstheme="minorHAnsi"/>
            <w:color w:val="auto"/>
            <w:u w:val="none"/>
            <w:bdr w:val="none" w:sz="0" w:space="0" w:color="auto" w:frame="1"/>
            <w:shd w:val="clear" w:color="auto" w:fill="FFFFFF"/>
          </w:rPr>
          <w:t>recurrent neural networks</w:t>
        </w:r>
      </w:hyperlink>
      <w:r>
        <w:rPr>
          <w:rFonts w:cstheme="minorHAnsi"/>
          <w:shd w:val="clear" w:color="auto" w:fill="FFFFFF"/>
        </w:rPr>
        <w:t xml:space="preserve"> </w:t>
      </w:r>
      <w:r w:rsidRPr="00F662F6">
        <w:rPr>
          <w:rFonts w:cstheme="minorHAnsi"/>
          <w:shd w:val="clear" w:color="auto" w:fill="FFFFFF"/>
        </w:rPr>
        <w:t>The Long Short-Term Memory network or LSTM network is a type of recurrent neural network used in deep learning because very large architectures can be successfully trained</w:t>
      </w:r>
      <w:r>
        <w:rPr>
          <w:rFonts w:cstheme="minorHAnsi"/>
          <w:shd w:val="clear" w:color="auto" w:fill="FFFFFF"/>
        </w:rPr>
        <w:t>.</w:t>
      </w:r>
    </w:p>
    <w:p w14:paraId="16ABA3CE" w14:textId="122C10EC" w:rsidR="000F4B9D" w:rsidRDefault="000F4B9D" w:rsidP="000F4B9D">
      <w:pPr>
        <w:ind w:left="1080" w:firstLine="0"/>
        <w:rPr>
          <w:rFonts w:cstheme="minorHAnsi"/>
          <w:spacing w:val="-3"/>
          <w:shd w:val="clear" w:color="auto" w:fill="FFFFFF"/>
        </w:rPr>
      </w:pPr>
      <w:r w:rsidRPr="000F4B9D">
        <w:rPr>
          <w:rFonts w:cstheme="minorHAnsi"/>
          <w:spacing w:val="-3"/>
          <w:shd w:val="clear" w:color="auto" w:fill="FFFFFF"/>
        </w:rPr>
        <w:t xml:space="preserve">LSTMs are explicitly designed to avoid the long-term dependency problem. Remembering information for long periods of time is practically their default behavior, not something they struggle to learn, </w:t>
      </w:r>
      <w:r>
        <w:rPr>
          <w:rFonts w:cstheme="minorHAnsi"/>
          <w:spacing w:val="-3"/>
          <w:shd w:val="clear" w:color="auto" w:fill="FFFFFF"/>
        </w:rPr>
        <w:t xml:space="preserve">unlike feed forward networks, </w:t>
      </w:r>
      <w:r w:rsidR="000372E5">
        <w:rPr>
          <w:rFonts w:cstheme="minorHAnsi"/>
          <w:spacing w:val="-3"/>
          <w:shd w:val="clear" w:color="auto" w:fill="FFFFFF"/>
        </w:rPr>
        <w:t>recurrent neural networks</w:t>
      </w:r>
      <w:r>
        <w:rPr>
          <w:rFonts w:cstheme="minorHAnsi"/>
          <w:spacing w:val="-3"/>
          <w:shd w:val="clear" w:color="auto" w:fill="FFFFFF"/>
        </w:rPr>
        <w:t xml:space="preserve"> actually take </w:t>
      </w:r>
      <w:r w:rsidR="000372E5">
        <w:rPr>
          <w:rFonts w:cstheme="minorHAnsi"/>
          <w:spacing w:val="-3"/>
          <w:shd w:val="clear" w:color="auto" w:fill="FFFFFF"/>
        </w:rPr>
        <w:t>feedback</w:t>
      </w:r>
      <w:r>
        <w:rPr>
          <w:rFonts w:cstheme="minorHAnsi"/>
          <w:spacing w:val="-3"/>
          <w:shd w:val="clear" w:color="auto" w:fill="FFFFFF"/>
        </w:rPr>
        <w:t xml:space="preserve"> from its inputs. </w:t>
      </w:r>
    </w:p>
    <w:p w14:paraId="15467229" w14:textId="3F91F657" w:rsidR="000F4B9D" w:rsidRDefault="000F4B9D" w:rsidP="000F4B9D">
      <w:pPr>
        <w:ind w:left="1080" w:firstLine="0"/>
        <w:rPr>
          <w:rFonts w:cstheme="minorHAnsi"/>
          <w:shd w:val="clear" w:color="auto" w:fill="FFFFFF"/>
        </w:rPr>
      </w:pPr>
      <w:r>
        <w:rPr>
          <w:noProof/>
        </w:rPr>
        <w:lastRenderedPageBreak/>
        <w:drawing>
          <wp:inline distT="0" distB="0" distL="0" distR="0" wp14:anchorId="53821788" wp14:editId="73833E49">
            <wp:extent cx="3907766" cy="1945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591" cy="1958390"/>
                    </a:xfrm>
                    <a:prstGeom prst="rect">
                      <a:avLst/>
                    </a:prstGeom>
                  </pic:spPr>
                </pic:pic>
              </a:graphicData>
            </a:graphic>
          </wp:inline>
        </w:drawing>
      </w:r>
    </w:p>
    <w:p w14:paraId="5DA441D1" w14:textId="3A1AB1B9" w:rsidR="000372E5" w:rsidRDefault="000372E5" w:rsidP="000F4B9D">
      <w:pPr>
        <w:ind w:left="1080" w:firstLine="0"/>
        <w:rPr>
          <w:rFonts w:cstheme="minorHAnsi"/>
          <w:spacing w:val="-1"/>
          <w:shd w:val="clear" w:color="auto" w:fill="FFFFFF"/>
        </w:rPr>
      </w:pPr>
      <w:r>
        <w:rPr>
          <w:rFonts w:cstheme="minorHAnsi"/>
          <w:shd w:val="clear" w:color="auto" w:fill="FFFFFF"/>
        </w:rPr>
        <w:t xml:space="preserve">A LSTM also has gates, </w:t>
      </w:r>
      <w:r w:rsidRPr="000372E5">
        <w:rPr>
          <w:rFonts w:cstheme="minorHAnsi"/>
          <w:spacing w:val="-1"/>
          <w:shd w:val="clear" w:color="auto" w:fill="FFFFFF"/>
        </w:rPr>
        <w:t xml:space="preserve">input, forget and output gate. These gates determine whether or not to let new input in (input gate), delete the information because it isn’t important (forget gate) or to let it impact the output at the current time step (output gate). You can see an illustration of </w:t>
      </w:r>
      <w:proofErr w:type="gramStart"/>
      <w:r w:rsidRPr="000372E5">
        <w:rPr>
          <w:rFonts w:cstheme="minorHAnsi"/>
          <w:spacing w:val="-1"/>
          <w:shd w:val="clear" w:color="auto" w:fill="FFFFFF"/>
        </w:rPr>
        <w:t>a</w:t>
      </w:r>
      <w:proofErr w:type="gramEnd"/>
      <w:r w:rsidRPr="000372E5">
        <w:rPr>
          <w:rFonts w:cstheme="minorHAnsi"/>
          <w:spacing w:val="-1"/>
          <w:shd w:val="clear" w:color="auto" w:fill="FFFFFF"/>
        </w:rPr>
        <w:t xml:space="preserve"> RNN with its three gates below:</w:t>
      </w:r>
    </w:p>
    <w:p w14:paraId="2D20D64F" w14:textId="064D7ACD" w:rsidR="000372E5" w:rsidRPr="000372E5" w:rsidRDefault="000372E5" w:rsidP="000F4B9D">
      <w:pPr>
        <w:ind w:left="1080" w:firstLine="0"/>
        <w:rPr>
          <w:rFonts w:cstheme="minorHAnsi"/>
          <w:shd w:val="clear" w:color="auto" w:fill="FFFFFF"/>
        </w:rPr>
      </w:pPr>
      <w:r>
        <w:rPr>
          <w:noProof/>
        </w:rPr>
        <w:drawing>
          <wp:inline distT="0" distB="0" distL="0" distR="0" wp14:anchorId="04958317" wp14:editId="796EF0ED">
            <wp:extent cx="3226279" cy="1910950"/>
            <wp:effectExtent l="0" t="0" r="0" b="0"/>
            <wp:docPr id="9" name="Picture 9" descr="https://cdn-images-1.medium.com/max/800/0*YEVLdwY6verYMB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YEVLdwY6verYMBE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8046" cy="1941612"/>
                    </a:xfrm>
                    <a:prstGeom prst="rect">
                      <a:avLst/>
                    </a:prstGeom>
                    <a:noFill/>
                    <a:ln>
                      <a:noFill/>
                    </a:ln>
                  </pic:spPr>
                </pic:pic>
              </a:graphicData>
            </a:graphic>
          </wp:inline>
        </w:drawing>
      </w:r>
    </w:p>
    <w:p w14:paraId="63C578B3" w14:textId="299A48A4" w:rsidR="00F662F6" w:rsidRDefault="00F662F6" w:rsidP="00F662F6">
      <w:pPr>
        <w:ind w:left="1080" w:firstLine="0"/>
        <w:rPr>
          <w:rFonts w:cstheme="minorHAnsi"/>
          <w:shd w:val="clear" w:color="auto" w:fill="FFFFFF"/>
        </w:rPr>
      </w:pPr>
      <w:r>
        <w:rPr>
          <w:rFonts w:cstheme="minorHAnsi"/>
          <w:shd w:val="clear" w:color="auto" w:fill="FFFFFF"/>
        </w:rPr>
        <w:t>The following parameters were tuned to optimize the classifier:</w:t>
      </w:r>
    </w:p>
    <w:p w14:paraId="1EE1719B" w14:textId="3961340C"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Number of layers for the neural network</w:t>
      </w:r>
    </w:p>
    <w:p w14:paraId="6116858D" w14:textId="245E84C8"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Layer types</w:t>
      </w:r>
    </w:p>
    <w:p w14:paraId="5918BA48" w14:textId="58ECB5B6" w:rsidR="00F662F6" w:rsidRP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Layer parameters</w:t>
      </w:r>
    </w:p>
    <w:p w14:paraId="0C03EED2" w14:textId="085F4765" w:rsidR="00F662F6" w:rsidRDefault="00F662F6" w:rsidP="00F662F6">
      <w:pPr>
        <w:pStyle w:val="ListParagraph"/>
        <w:numPr>
          <w:ilvl w:val="1"/>
          <w:numId w:val="23"/>
        </w:numPr>
        <w:rPr>
          <w:rFonts w:cstheme="minorHAnsi"/>
          <w:shd w:val="clear" w:color="auto" w:fill="FFFFFF"/>
        </w:rPr>
      </w:pPr>
      <w:r w:rsidRPr="00F662F6">
        <w:rPr>
          <w:rFonts w:cstheme="minorHAnsi"/>
          <w:shd w:val="clear" w:color="auto" w:fill="FFFFFF"/>
        </w:rPr>
        <w:t>Number of epochs, batch size.</w:t>
      </w:r>
    </w:p>
    <w:p w14:paraId="04EC324A" w14:textId="3521FEF0" w:rsidR="008321F8" w:rsidRPr="00F662F6" w:rsidRDefault="00F662F6" w:rsidP="003C4E2B">
      <w:pPr>
        <w:ind w:left="1080" w:firstLine="0"/>
        <w:rPr>
          <w:rFonts w:cstheme="minorHAnsi"/>
          <w:shd w:val="clear" w:color="auto" w:fill="FFFFFF"/>
        </w:rPr>
      </w:pPr>
      <w:r>
        <w:rPr>
          <w:rFonts w:cstheme="minorHAnsi"/>
          <w:shd w:val="clear" w:color="auto" w:fill="FFFFFF"/>
        </w:rPr>
        <w:lastRenderedPageBreak/>
        <w:t>To tune the epochs and batch size, I used grid search to optimize the parameters which in return gave me the best parameters combination from the 2</w:t>
      </w:r>
      <w:r w:rsidR="008321F8">
        <w:rPr>
          <w:rFonts w:cstheme="minorHAnsi"/>
          <w:shd w:val="clear" w:color="auto" w:fill="FFFFFF"/>
        </w:rPr>
        <w:t xml:space="preserve"> parameter arrays I entered</w:t>
      </w:r>
      <w:r w:rsidR="003C4E2B">
        <w:rPr>
          <w:rFonts w:cstheme="minorHAnsi"/>
          <w:shd w:val="clear" w:color="auto" w:fill="FFFFFF"/>
        </w:rPr>
        <w:t>.</w:t>
      </w:r>
    </w:p>
    <w:p w14:paraId="14988702" w14:textId="164C9AD7" w:rsidR="00F662F6" w:rsidRDefault="008321F8" w:rsidP="00DF6B85">
      <w:pPr>
        <w:spacing w:line="276" w:lineRule="auto"/>
        <w:ind w:left="1080" w:firstLine="0"/>
        <w:rPr>
          <w:rFonts w:asciiTheme="majorHAnsi" w:hAnsiTheme="majorHAnsi" w:cstheme="majorHAnsi"/>
          <w:b/>
          <w:bCs/>
          <w:sz w:val="28"/>
          <w:szCs w:val="28"/>
        </w:rPr>
      </w:pPr>
      <w:r w:rsidRPr="008321F8">
        <w:rPr>
          <w:rFonts w:asciiTheme="majorHAnsi" w:hAnsiTheme="majorHAnsi" w:cstheme="majorHAnsi"/>
          <w:b/>
          <w:bCs/>
          <w:sz w:val="28"/>
          <w:szCs w:val="28"/>
        </w:rPr>
        <w:t>Benchmark</w:t>
      </w:r>
    </w:p>
    <w:p w14:paraId="13DCEAC6" w14:textId="521222C1" w:rsidR="0050706F" w:rsidRDefault="00DF6B85" w:rsidP="00DF6B85">
      <w:pPr>
        <w:spacing w:line="360" w:lineRule="auto"/>
        <w:ind w:left="1080" w:firstLine="0"/>
        <w:rPr>
          <w:rFonts w:cstheme="minorHAnsi"/>
          <w:shd w:val="clear" w:color="auto" w:fill="FFFFFF"/>
        </w:rPr>
      </w:pPr>
      <w:r w:rsidRPr="00DF6B85">
        <w:rPr>
          <w:rFonts w:cstheme="minorHAnsi"/>
          <w:shd w:val="clear" w:color="auto" w:fill="FFFFFF"/>
        </w:rPr>
        <w:t>Establishing a baseline is essential on any time series forecasting problem</w:t>
      </w:r>
      <w:r>
        <w:rPr>
          <w:rFonts w:cstheme="minorHAnsi"/>
          <w:shd w:val="clear" w:color="auto" w:fill="FFFFFF"/>
        </w:rPr>
        <w:t xml:space="preserve">, </w:t>
      </w:r>
    </w:p>
    <w:p w14:paraId="1DEE887A" w14:textId="42F1C309" w:rsidR="00DF6B85" w:rsidRPr="00DF6B85" w:rsidRDefault="00DF6B85" w:rsidP="00DF6B85">
      <w:pPr>
        <w:shd w:val="clear" w:color="auto" w:fill="FFFFFF"/>
        <w:suppressAutoHyphens w:val="0"/>
        <w:spacing w:line="360" w:lineRule="auto"/>
        <w:ind w:left="1080" w:firstLine="0"/>
        <w:textAlignment w:val="baseline"/>
        <w:rPr>
          <w:rFonts w:eastAsia="Times New Roman" w:cstheme="minorHAnsi"/>
          <w:lang w:eastAsia="en-US"/>
        </w:rPr>
      </w:pPr>
      <w:r w:rsidRPr="00DF6B85">
        <w:rPr>
          <w:rFonts w:eastAsia="Times New Roman" w:cstheme="minorHAnsi"/>
          <w:lang w:eastAsia="en-US"/>
        </w:rPr>
        <w:t>The most common baseline method for supervised machine learning is the Rule algorithm.</w:t>
      </w:r>
    </w:p>
    <w:p w14:paraId="3486BA74" w14:textId="302ACAE2" w:rsidR="00DF6B85" w:rsidRDefault="00DF6B85" w:rsidP="00DF6B85">
      <w:pPr>
        <w:shd w:val="clear" w:color="auto" w:fill="FFFFFF"/>
        <w:suppressAutoHyphens w:val="0"/>
        <w:spacing w:after="288" w:line="360" w:lineRule="auto"/>
        <w:ind w:left="1080" w:firstLine="0"/>
        <w:textAlignment w:val="baseline"/>
        <w:rPr>
          <w:rFonts w:ascii="Helvetica" w:eastAsia="Times New Roman" w:hAnsi="Helvetica" w:cs="Times New Roman"/>
          <w:color w:val="555555"/>
          <w:sz w:val="23"/>
          <w:szCs w:val="23"/>
          <w:lang w:eastAsia="en-US"/>
        </w:rPr>
      </w:pPr>
      <w:r w:rsidRPr="00DF6B85">
        <w:rPr>
          <w:rFonts w:eastAsia="Times New Roman" w:cstheme="minorHAnsi"/>
          <w:lang w:eastAsia="en-US"/>
        </w:rPr>
        <w:t>This algorithm predicts the majority class in the case of classification, or the average outcome in the case of regression. This could be used for time series, but does not respect the serial correlation structure in time series datasets. The equivalent technique for use with time series dataset is the persistence algorithm</w:t>
      </w:r>
      <w:r w:rsidRPr="00DF6B85">
        <w:rPr>
          <w:rFonts w:ascii="Helvetica" w:eastAsia="Times New Roman" w:hAnsi="Helvetica" w:cs="Times New Roman"/>
          <w:color w:val="555555"/>
          <w:sz w:val="23"/>
          <w:szCs w:val="23"/>
          <w:lang w:eastAsia="en-US"/>
        </w:rPr>
        <w:t>.</w:t>
      </w:r>
    </w:p>
    <w:p w14:paraId="5DAE86CA" w14:textId="77777777" w:rsidR="00DF6B85" w:rsidRDefault="00DF6B85" w:rsidP="00DF6B85">
      <w:pPr>
        <w:shd w:val="clear" w:color="auto" w:fill="FFFFFF"/>
        <w:suppressAutoHyphens w:val="0"/>
        <w:spacing w:after="288" w:line="360" w:lineRule="auto"/>
        <w:ind w:left="1080" w:firstLine="0"/>
        <w:textAlignment w:val="baseline"/>
        <w:rPr>
          <w:rFonts w:eastAsia="Times New Roman" w:cstheme="minorHAnsi"/>
          <w:lang w:eastAsia="en-US"/>
        </w:rPr>
      </w:pPr>
      <w:r w:rsidRPr="00DF6B85">
        <w:rPr>
          <w:rFonts w:eastAsia="Times New Roman" w:cstheme="minorHAnsi"/>
          <w:lang w:eastAsia="en-US"/>
        </w:rPr>
        <w:t>So, I created my own persistence model to use it as a benchmark,</w:t>
      </w:r>
    </w:p>
    <w:p w14:paraId="003516B4" w14:textId="54301B3C" w:rsidR="00DF6B85" w:rsidRDefault="00DF6B85" w:rsidP="00DF6B85">
      <w:pPr>
        <w:shd w:val="clear" w:color="auto" w:fill="FFFFFF"/>
        <w:suppressAutoHyphens w:val="0"/>
        <w:spacing w:after="288" w:line="360" w:lineRule="auto"/>
        <w:ind w:left="1080" w:firstLine="0"/>
        <w:textAlignment w:val="baseline"/>
        <w:rPr>
          <w:rFonts w:eastAsia="Times New Roman" w:cstheme="minorHAnsi"/>
          <w:lang w:eastAsia="en-US"/>
        </w:rPr>
      </w:pPr>
      <w:r>
        <w:rPr>
          <w:rFonts w:eastAsia="Times New Roman" w:cstheme="minorHAnsi"/>
          <w:lang w:eastAsia="en-US"/>
        </w:rPr>
        <w:t>The steps:</w:t>
      </w:r>
    </w:p>
    <w:p w14:paraId="15CC1D2F" w14:textId="6E13BD1B"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Create a lagged representation of the dataset</w:t>
      </w:r>
      <w:r w:rsidR="00863A2E">
        <w:rPr>
          <w:rFonts w:eastAsia="Times New Roman" w:cstheme="minorHAnsi"/>
          <w:lang w:eastAsia="en-US"/>
        </w:rPr>
        <w:t>.</w:t>
      </w:r>
    </w:p>
    <w:p w14:paraId="3D4195A4" w14:textId="10FAD708"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Split the dataset into train and testing data</w:t>
      </w:r>
      <w:r w:rsidR="00863A2E">
        <w:rPr>
          <w:rFonts w:eastAsia="Times New Roman" w:cstheme="minorHAnsi"/>
          <w:lang w:eastAsia="en-US"/>
        </w:rPr>
        <w:t>.</w:t>
      </w:r>
    </w:p>
    <w:p w14:paraId="14D8C6EA" w14:textId="1CDACD18"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Train the data using the original and the lagged dataset</w:t>
      </w:r>
      <w:r w:rsidR="00863A2E">
        <w:rPr>
          <w:rFonts w:eastAsia="Times New Roman" w:cstheme="minorHAnsi"/>
          <w:lang w:eastAsia="en-US"/>
        </w:rPr>
        <w:t>.</w:t>
      </w:r>
    </w:p>
    <w:p w14:paraId="4872EF05" w14:textId="3A31A02E" w:rsidR="00DF6B85" w:rsidRPr="00DF6B85" w:rsidRDefault="00DF6B85" w:rsidP="00DF6B85">
      <w:pPr>
        <w:pStyle w:val="ListParagraph"/>
        <w:numPr>
          <w:ilvl w:val="0"/>
          <w:numId w:val="23"/>
        </w:numPr>
        <w:shd w:val="clear" w:color="auto" w:fill="FFFFFF"/>
        <w:suppressAutoHyphens w:val="0"/>
        <w:spacing w:after="288" w:line="360" w:lineRule="auto"/>
        <w:textAlignment w:val="baseline"/>
        <w:rPr>
          <w:rFonts w:eastAsia="Times New Roman" w:cstheme="minorHAnsi"/>
          <w:lang w:eastAsia="en-US"/>
        </w:rPr>
      </w:pPr>
      <w:r w:rsidRPr="00DF6B85">
        <w:rPr>
          <w:rFonts w:eastAsia="Times New Roman" w:cstheme="minorHAnsi"/>
          <w:lang w:eastAsia="en-US"/>
        </w:rPr>
        <w:t xml:space="preserve">Calculate the MSE of the model and use it as a </w:t>
      </w:r>
      <w:r w:rsidR="00863A2E" w:rsidRPr="00DF6B85">
        <w:rPr>
          <w:rFonts w:eastAsia="Times New Roman" w:cstheme="minorHAnsi"/>
          <w:lang w:eastAsia="en-US"/>
        </w:rPr>
        <w:t>reference</w:t>
      </w:r>
      <w:r w:rsidR="00863A2E">
        <w:rPr>
          <w:rFonts w:eastAsia="Times New Roman" w:cstheme="minorHAnsi"/>
          <w:lang w:eastAsia="en-US"/>
        </w:rPr>
        <w:t>.</w:t>
      </w:r>
    </w:p>
    <w:p w14:paraId="1CCC201B" w14:textId="69BC6FF4" w:rsidR="00DF6B85" w:rsidRPr="00DF6B85" w:rsidRDefault="00DF6B85" w:rsidP="00F662F6">
      <w:pPr>
        <w:ind w:left="1080" w:firstLine="0"/>
        <w:rPr>
          <w:rFonts w:cstheme="minorHAnsi"/>
        </w:rPr>
      </w:pPr>
      <w:r>
        <w:rPr>
          <w:rFonts w:cstheme="minorHAnsi"/>
        </w:rPr>
        <w:t xml:space="preserve">Having done these steps, I got </w:t>
      </w:r>
      <w:r w:rsidR="00863A2E">
        <w:rPr>
          <w:rFonts w:cstheme="minorHAnsi"/>
        </w:rPr>
        <w:t>an</w:t>
      </w:r>
      <w:r>
        <w:rPr>
          <w:rFonts w:cstheme="minorHAnsi"/>
        </w:rPr>
        <w:t xml:space="preserve"> MSE of 0.002</w:t>
      </w:r>
      <w:r w:rsidR="00863A2E">
        <w:rPr>
          <w:rFonts w:cstheme="minorHAnsi"/>
        </w:rPr>
        <w:t xml:space="preserve"> which </w:t>
      </w:r>
      <w:r w:rsidR="003122FA">
        <w:rPr>
          <w:rFonts w:cstheme="minorHAnsi"/>
        </w:rPr>
        <w:t>was used as a reference for my model.</w:t>
      </w:r>
    </w:p>
    <w:p w14:paraId="14EE9C34" w14:textId="7BA45B69" w:rsidR="008321F8" w:rsidRDefault="00863A2E" w:rsidP="00863A2E">
      <w:pPr>
        <w:pStyle w:val="Title"/>
        <w:rPr>
          <w:sz w:val="36"/>
          <w:szCs w:val="36"/>
        </w:rPr>
      </w:pPr>
      <w:r w:rsidRPr="00863A2E">
        <w:rPr>
          <w:sz w:val="36"/>
          <w:szCs w:val="36"/>
        </w:rPr>
        <w:t>Methodology</w:t>
      </w:r>
    </w:p>
    <w:p w14:paraId="6B53BE88" w14:textId="0BD5B4CE" w:rsidR="00863A2E" w:rsidRDefault="00863A2E" w:rsidP="00863A2E">
      <w:pPr>
        <w:rPr>
          <w:rFonts w:asciiTheme="majorHAnsi" w:hAnsiTheme="majorHAnsi" w:cstheme="majorHAnsi"/>
          <w:b/>
          <w:bCs/>
          <w:sz w:val="28"/>
          <w:szCs w:val="28"/>
        </w:rPr>
      </w:pPr>
      <w:r w:rsidRPr="00863A2E">
        <w:rPr>
          <w:rFonts w:asciiTheme="majorHAnsi" w:hAnsiTheme="majorHAnsi" w:cstheme="majorHAnsi"/>
          <w:b/>
          <w:bCs/>
          <w:sz w:val="28"/>
          <w:szCs w:val="28"/>
        </w:rPr>
        <w:t>Data preprocessing</w:t>
      </w:r>
    </w:p>
    <w:p w14:paraId="06D1460B" w14:textId="58CB7BFB" w:rsidR="00162632" w:rsidRDefault="00162632" w:rsidP="00162632">
      <w:pPr>
        <w:rPr>
          <w:rFonts w:cstheme="minorHAnsi"/>
        </w:rPr>
      </w:pPr>
      <w:r>
        <w:rPr>
          <w:rFonts w:cstheme="minorHAnsi"/>
        </w:rPr>
        <w:t>The steps were as follows:</w:t>
      </w:r>
    </w:p>
    <w:p w14:paraId="1160299F" w14:textId="14B5420F" w:rsidR="00162632" w:rsidRPr="00382F74" w:rsidRDefault="00162632" w:rsidP="00382F74">
      <w:pPr>
        <w:pStyle w:val="ListParagraph"/>
        <w:numPr>
          <w:ilvl w:val="0"/>
          <w:numId w:val="24"/>
        </w:numPr>
        <w:rPr>
          <w:rFonts w:cstheme="minorHAnsi"/>
        </w:rPr>
      </w:pPr>
      <w:r w:rsidRPr="00382F74">
        <w:rPr>
          <w:rFonts w:cstheme="minorHAnsi"/>
        </w:rPr>
        <w:t>The dataset was read using pandas.</w:t>
      </w:r>
    </w:p>
    <w:p w14:paraId="4FD98D41" w14:textId="6A1796DF" w:rsidR="00162632" w:rsidRDefault="00162632" w:rsidP="00382F74">
      <w:pPr>
        <w:pStyle w:val="ListParagraph"/>
        <w:numPr>
          <w:ilvl w:val="0"/>
          <w:numId w:val="24"/>
        </w:numPr>
        <w:rPr>
          <w:rFonts w:cstheme="minorHAnsi"/>
        </w:rPr>
      </w:pPr>
      <w:r w:rsidRPr="00382F74">
        <w:rPr>
          <w:rFonts w:cstheme="minorHAnsi"/>
        </w:rPr>
        <w:t xml:space="preserve">The price </w:t>
      </w:r>
      <w:r w:rsidR="00382F74" w:rsidRPr="00382F74">
        <w:rPr>
          <w:rFonts w:cstheme="minorHAnsi"/>
        </w:rPr>
        <w:t>column</w:t>
      </w:r>
      <w:r w:rsidRPr="00382F74">
        <w:rPr>
          <w:rFonts w:cstheme="minorHAnsi"/>
        </w:rPr>
        <w:t xml:space="preserve"> was taken into a “working data” list.</w:t>
      </w:r>
    </w:p>
    <w:p w14:paraId="2603EA58" w14:textId="01FF466F" w:rsidR="00D802B1" w:rsidRPr="00382F74" w:rsidRDefault="00D802B1" w:rsidP="00382F74">
      <w:pPr>
        <w:pStyle w:val="ListParagraph"/>
        <w:numPr>
          <w:ilvl w:val="0"/>
          <w:numId w:val="24"/>
        </w:numPr>
        <w:rPr>
          <w:rFonts w:cstheme="minorHAnsi"/>
        </w:rPr>
      </w:pPr>
      <w:r>
        <w:rPr>
          <w:rFonts w:cstheme="minorHAnsi"/>
        </w:rPr>
        <w:lastRenderedPageBreak/>
        <w:t xml:space="preserve">All data before December 2016(floating of the Egyptian pound) was removed. </w:t>
      </w:r>
    </w:p>
    <w:p w14:paraId="7C275427" w14:textId="5A794D9A" w:rsidR="00162632" w:rsidRPr="00382F74" w:rsidRDefault="00162632" w:rsidP="00382F74">
      <w:pPr>
        <w:pStyle w:val="ListParagraph"/>
        <w:numPr>
          <w:ilvl w:val="0"/>
          <w:numId w:val="24"/>
        </w:numPr>
        <w:rPr>
          <w:rFonts w:cstheme="minorHAnsi"/>
        </w:rPr>
      </w:pPr>
      <w:r w:rsidRPr="00382F74">
        <w:rPr>
          <w:rFonts w:cstheme="minorHAnsi"/>
        </w:rPr>
        <w:t>The data was split into training and test sets</w:t>
      </w:r>
      <w:r w:rsidR="00D802B1">
        <w:rPr>
          <w:rFonts w:cstheme="minorHAnsi"/>
        </w:rPr>
        <w:t xml:space="preserve"> with respect to time (randomizing the training and testing set would be very hard to predict in a time series model)</w:t>
      </w:r>
      <w:r w:rsidRPr="00382F74">
        <w:rPr>
          <w:rFonts w:cstheme="minorHAnsi"/>
        </w:rPr>
        <w:t>.</w:t>
      </w:r>
    </w:p>
    <w:p w14:paraId="63ABB04E" w14:textId="393DC094" w:rsidR="00382F74" w:rsidRDefault="00382F74" w:rsidP="00382F74">
      <w:pPr>
        <w:ind w:left="720" w:firstLine="0"/>
        <w:rPr>
          <w:rFonts w:cstheme="minorHAnsi"/>
        </w:rPr>
      </w:pPr>
      <w:r>
        <w:rPr>
          <w:rFonts w:cstheme="minorHAnsi"/>
        </w:rPr>
        <w:t>The data preprocessing was pretty simple and straight forward as my data is not complicated at all.</w:t>
      </w:r>
    </w:p>
    <w:p w14:paraId="090BE68E" w14:textId="77777777" w:rsidR="0085602A" w:rsidRDefault="0085602A" w:rsidP="009A3765">
      <w:pPr>
        <w:ind w:firstLine="0"/>
        <w:rPr>
          <w:rFonts w:cstheme="minorHAnsi"/>
        </w:rPr>
      </w:pPr>
    </w:p>
    <w:p w14:paraId="28F2362F" w14:textId="435D0912" w:rsidR="00D802B1" w:rsidRPr="00D802B1" w:rsidRDefault="00D802B1" w:rsidP="00382F74">
      <w:pPr>
        <w:ind w:left="720" w:firstLine="0"/>
        <w:rPr>
          <w:rFonts w:asciiTheme="majorHAnsi" w:hAnsiTheme="majorHAnsi" w:cstheme="majorHAnsi"/>
          <w:b/>
          <w:bCs/>
          <w:sz w:val="28"/>
          <w:szCs w:val="28"/>
        </w:rPr>
      </w:pPr>
      <w:r w:rsidRPr="00D802B1">
        <w:rPr>
          <w:rFonts w:asciiTheme="majorHAnsi" w:hAnsiTheme="majorHAnsi" w:cstheme="majorHAnsi"/>
          <w:b/>
          <w:bCs/>
          <w:sz w:val="28"/>
          <w:szCs w:val="28"/>
        </w:rPr>
        <w:t>Implementation</w:t>
      </w:r>
    </w:p>
    <w:p w14:paraId="61549B6E" w14:textId="6748263E" w:rsidR="00382F74" w:rsidRPr="009A3765" w:rsidRDefault="00382F74" w:rsidP="009A3765">
      <w:pPr>
        <w:rPr>
          <w:rFonts w:cstheme="minorHAnsi"/>
        </w:rPr>
      </w:pPr>
    </w:p>
    <w:p w14:paraId="2D2F8ECD" w14:textId="7C6EF29A" w:rsidR="00080C97" w:rsidRDefault="0087506F">
      <w:r>
        <w:t>The implementation was as follows:</w:t>
      </w:r>
    </w:p>
    <w:p w14:paraId="79211443" w14:textId="77777777" w:rsidR="0085602A" w:rsidRDefault="0085602A" w:rsidP="0085602A">
      <w:pPr>
        <w:pStyle w:val="ListParagraph"/>
        <w:numPr>
          <w:ilvl w:val="0"/>
          <w:numId w:val="26"/>
        </w:numPr>
      </w:pPr>
      <w:r>
        <w:t xml:space="preserve">Preprocessing the data: </w:t>
      </w:r>
    </w:p>
    <w:p w14:paraId="475DFBAD" w14:textId="75A95948" w:rsidR="003122FA" w:rsidRDefault="0085602A" w:rsidP="0085602A">
      <w:pPr>
        <w:pStyle w:val="ListParagraph"/>
        <w:numPr>
          <w:ilvl w:val="1"/>
          <w:numId w:val="26"/>
        </w:numPr>
      </w:pPr>
      <w:r>
        <w:t>the dataset was read using pandas.</w:t>
      </w:r>
    </w:p>
    <w:p w14:paraId="59BC1F9E" w14:textId="65908E20" w:rsidR="0085602A" w:rsidRDefault="0085602A" w:rsidP="0085602A">
      <w:pPr>
        <w:pStyle w:val="ListParagraph"/>
        <w:numPr>
          <w:ilvl w:val="1"/>
          <w:numId w:val="26"/>
        </w:numPr>
      </w:pPr>
      <w:r>
        <w:t>The price “column” was put into a “</w:t>
      </w:r>
      <w:proofErr w:type="spellStart"/>
      <w:r>
        <w:t>working_data</w:t>
      </w:r>
      <w:proofErr w:type="spellEnd"/>
      <w:r>
        <w:t>” list.</w:t>
      </w:r>
    </w:p>
    <w:p w14:paraId="1F6F2272" w14:textId="7CD3226D" w:rsidR="0085602A" w:rsidRDefault="0085602A" w:rsidP="0085602A">
      <w:pPr>
        <w:pStyle w:val="ListParagraph"/>
        <w:numPr>
          <w:ilvl w:val="1"/>
          <w:numId w:val="26"/>
        </w:numPr>
      </w:pPr>
      <w:r>
        <w:t>The dataset was plotted so it could be further analyzed.</w:t>
      </w:r>
    </w:p>
    <w:p w14:paraId="50352D15" w14:textId="283337A1" w:rsidR="0085602A" w:rsidRDefault="0085602A" w:rsidP="0085602A">
      <w:pPr>
        <w:pStyle w:val="ListParagraph"/>
        <w:numPr>
          <w:ilvl w:val="0"/>
          <w:numId w:val="26"/>
        </w:numPr>
      </w:pPr>
      <w:r>
        <w:t>Creating the persistence model:</w:t>
      </w:r>
    </w:p>
    <w:p w14:paraId="4FE9D170" w14:textId="4ADCB8CB" w:rsidR="0085602A" w:rsidRDefault="0085602A" w:rsidP="0085602A">
      <w:pPr>
        <w:pStyle w:val="ListParagraph"/>
        <w:numPr>
          <w:ilvl w:val="1"/>
          <w:numId w:val="26"/>
        </w:numPr>
      </w:pPr>
      <w:r>
        <w:t>A lagged representation of the “price” column was created using (</w:t>
      </w:r>
      <w:proofErr w:type="spellStart"/>
      <w:r>
        <w:t>concat</w:t>
      </w:r>
      <w:proofErr w:type="spellEnd"/>
      <w:r>
        <w:t>).</w:t>
      </w:r>
    </w:p>
    <w:p w14:paraId="534586C6" w14:textId="7A3B04E5" w:rsidR="0085602A" w:rsidRDefault="0085602A" w:rsidP="0085602A">
      <w:pPr>
        <w:pStyle w:val="ListParagraph"/>
        <w:numPr>
          <w:ilvl w:val="1"/>
          <w:numId w:val="26"/>
        </w:numPr>
      </w:pPr>
      <w:r>
        <w:t>Splitting the data into train and test sets.</w:t>
      </w:r>
    </w:p>
    <w:p w14:paraId="4537B7FB" w14:textId="76A83E01" w:rsidR="0085602A" w:rsidRDefault="0085602A" w:rsidP="0085602A">
      <w:pPr>
        <w:pStyle w:val="ListParagraph"/>
        <w:numPr>
          <w:ilvl w:val="1"/>
          <w:numId w:val="26"/>
        </w:numPr>
      </w:pPr>
      <w:r>
        <w:t>The mean squared error of the data and its lagged representation was calculated</w:t>
      </w:r>
    </w:p>
    <w:p w14:paraId="2F5F9C62" w14:textId="1B1F8046" w:rsidR="0085602A" w:rsidRDefault="00A94A18" w:rsidP="0085602A">
      <w:pPr>
        <w:pStyle w:val="ListParagraph"/>
        <w:numPr>
          <w:ilvl w:val="0"/>
          <w:numId w:val="26"/>
        </w:numPr>
      </w:pPr>
      <w:r>
        <w:t>Creating the LSTM model:</w:t>
      </w:r>
    </w:p>
    <w:p w14:paraId="2288C80F" w14:textId="15401D8B" w:rsidR="00A94A18" w:rsidRDefault="00A94A18" w:rsidP="00A94A18">
      <w:pPr>
        <w:pStyle w:val="ListParagraph"/>
        <w:numPr>
          <w:ilvl w:val="1"/>
          <w:numId w:val="26"/>
        </w:numPr>
      </w:pPr>
      <w:r>
        <w:t>Split the data into train and test sets</w:t>
      </w:r>
    </w:p>
    <w:p w14:paraId="57BA1099" w14:textId="38B8B15B" w:rsidR="00A94A18" w:rsidRDefault="00A94A18" w:rsidP="00A94A18">
      <w:pPr>
        <w:pStyle w:val="ListParagraph"/>
        <w:numPr>
          <w:ilvl w:val="1"/>
          <w:numId w:val="26"/>
        </w:numPr>
      </w:pPr>
      <w:r>
        <w:t>Create a function that creates another dataset in a lagged representation, 1-time step was chosen to be able t o compare it to the persistence model.</w:t>
      </w:r>
    </w:p>
    <w:p w14:paraId="1AE774B2" w14:textId="289EE979" w:rsidR="00A94A18" w:rsidRDefault="00A94A18" w:rsidP="00A94A18">
      <w:pPr>
        <w:pStyle w:val="ListParagraph"/>
        <w:numPr>
          <w:ilvl w:val="1"/>
          <w:numId w:val="26"/>
        </w:numPr>
      </w:pPr>
      <w:r>
        <w:lastRenderedPageBreak/>
        <w:t>Create a neural network with 1 input layer and a hidden layer with 4 neurons and an output layer, I tried to further optimize the layers, but this was the best results I got.</w:t>
      </w:r>
    </w:p>
    <w:p w14:paraId="736F982D" w14:textId="157EDD46" w:rsidR="009A3765" w:rsidRDefault="009A3765" w:rsidP="00A94A18">
      <w:pPr>
        <w:pStyle w:val="ListParagraph"/>
        <w:numPr>
          <w:ilvl w:val="1"/>
          <w:numId w:val="26"/>
        </w:numPr>
      </w:pPr>
      <w:r>
        <w:t>Started with some parameters (epochs=100, batch size =5) which led to a very bad MSE (over 0.5), I tried to tune manually but failed which led to me the next step.</w:t>
      </w:r>
    </w:p>
    <w:p w14:paraId="0F3C2616" w14:textId="07F2629A" w:rsidR="009149A0" w:rsidRDefault="009149A0" w:rsidP="00A94A18">
      <w:pPr>
        <w:pStyle w:val="ListParagraph"/>
        <w:numPr>
          <w:ilvl w:val="1"/>
          <w:numId w:val="26"/>
        </w:numPr>
      </w:pPr>
      <w:r>
        <w:t>Create a gird search to find the best parameters for the following neural network</w:t>
      </w:r>
    </w:p>
    <w:p w14:paraId="7984C14F" w14:textId="7D2AA560" w:rsidR="009149A0" w:rsidRDefault="009149A0" w:rsidP="00A94A18">
      <w:pPr>
        <w:pStyle w:val="ListParagraph"/>
        <w:numPr>
          <w:ilvl w:val="1"/>
          <w:numId w:val="26"/>
        </w:numPr>
      </w:pPr>
      <w:r>
        <w:t>Use the optimized parameters (batch size and epochs) into my neural network.</w:t>
      </w:r>
    </w:p>
    <w:p w14:paraId="6817605D" w14:textId="5359BDD9" w:rsidR="009149A0" w:rsidRDefault="009149A0" w:rsidP="00A94A18">
      <w:pPr>
        <w:pStyle w:val="ListParagraph"/>
        <w:numPr>
          <w:ilvl w:val="1"/>
          <w:numId w:val="26"/>
        </w:numPr>
      </w:pPr>
      <w:r>
        <w:t>Compare and plot the result of the trained model.</w:t>
      </w:r>
    </w:p>
    <w:p w14:paraId="34D5142F" w14:textId="77777777" w:rsidR="009A3765" w:rsidRDefault="009A3765" w:rsidP="009A3765"/>
    <w:p w14:paraId="405D1DCC" w14:textId="4A85D412" w:rsidR="003C4E2B" w:rsidRPr="003C4E2B" w:rsidRDefault="003C4E2B" w:rsidP="003C4E2B">
      <w:pPr>
        <w:rPr>
          <w:rFonts w:asciiTheme="majorHAnsi" w:hAnsiTheme="majorHAnsi" w:cstheme="majorHAnsi"/>
          <w:b/>
          <w:bCs/>
          <w:sz w:val="28"/>
          <w:szCs w:val="28"/>
        </w:rPr>
      </w:pPr>
      <w:r w:rsidRPr="003C4E2B">
        <w:rPr>
          <w:rFonts w:asciiTheme="majorHAnsi" w:hAnsiTheme="majorHAnsi" w:cstheme="majorHAnsi"/>
          <w:b/>
          <w:bCs/>
          <w:sz w:val="28"/>
          <w:szCs w:val="28"/>
        </w:rPr>
        <w:t xml:space="preserve">Refinement </w:t>
      </w:r>
    </w:p>
    <w:p w14:paraId="53B385F1" w14:textId="32F21E6D" w:rsidR="0087506F" w:rsidRDefault="003C4E2B" w:rsidP="003C4E2B">
      <w:pPr>
        <w:ind w:left="720" w:firstLine="0"/>
      </w:pPr>
      <w:r>
        <w:t>Grid search was used to tune the parameters, as tuning them manually was almost impossible so I created a set of number of the epochs (</w:t>
      </w:r>
      <w:r w:rsidR="00CB080D">
        <w:t>10,25,50</w:t>
      </w:r>
      <w:r w:rsidRPr="003C4E2B">
        <w:t>100, 500, 250</w:t>
      </w:r>
      <w:r>
        <w:t>) and a set of parameters of the batch size(</w:t>
      </w:r>
      <w:r w:rsidRPr="003C4E2B">
        <w:t>1,10, 20, 40, 60, 80, 100</w:t>
      </w:r>
      <w:r>
        <w:t xml:space="preserve">) and using the </w:t>
      </w:r>
      <w:proofErr w:type="spellStart"/>
      <w:r>
        <w:t>gridsearch</w:t>
      </w:r>
      <w:proofErr w:type="spellEnd"/>
      <w:r>
        <w:t xml:space="preserve"> I got the optimal parameters which were </w:t>
      </w:r>
      <w:r w:rsidR="00483354">
        <w:t>25</w:t>
      </w:r>
      <w:r>
        <w:t xml:space="preserve"> epoch and 1 batch size after 3 hours of processing.</w:t>
      </w:r>
    </w:p>
    <w:p w14:paraId="5083354C" w14:textId="26D73214" w:rsidR="003C4E2B" w:rsidRDefault="003C4E2B" w:rsidP="003C4E2B">
      <w:pPr>
        <w:jc w:val="center"/>
        <w:rPr>
          <w:sz w:val="36"/>
          <w:szCs w:val="36"/>
        </w:rPr>
      </w:pPr>
      <w:r w:rsidRPr="003C4E2B">
        <w:rPr>
          <w:sz w:val="36"/>
          <w:szCs w:val="36"/>
        </w:rPr>
        <w:t>Results</w:t>
      </w:r>
    </w:p>
    <w:p w14:paraId="28A90295" w14:textId="1DA8E43B" w:rsidR="003C4E2B" w:rsidRDefault="003C4E2B" w:rsidP="003C4E2B">
      <w:pPr>
        <w:rPr>
          <w:b/>
          <w:bCs/>
          <w:sz w:val="28"/>
          <w:szCs w:val="28"/>
        </w:rPr>
      </w:pPr>
      <w:r w:rsidRPr="003C4E2B">
        <w:rPr>
          <w:b/>
          <w:bCs/>
          <w:sz w:val="28"/>
          <w:szCs w:val="28"/>
        </w:rPr>
        <w:t>Model evaluation</w:t>
      </w:r>
      <w:r w:rsidR="00365BB9">
        <w:rPr>
          <w:b/>
          <w:bCs/>
          <w:sz w:val="28"/>
          <w:szCs w:val="28"/>
        </w:rPr>
        <w:t>,</w:t>
      </w:r>
      <w:r w:rsidRPr="003C4E2B">
        <w:rPr>
          <w:b/>
          <w:bCs/>
          <w:sz w:val="28"/>
          <w:szCs w:val="28"/>
        </w:rPr>
        <w:t xml:space="preserve"> validation</w:t>
      </w:r>
      <w:r w:rsidR="00365BB9">
        <w:rPr>
          <w:b/>
          <w:bCs/>
          <w:sz w:val="28"/>
          <w:szCs w:val="28"/>
        </w:rPr>
        <w:t xml:space="preserve"> and justification</w:t>
      </w:r>
    </w:p>
    <w:p w14:paraId="5384C146" w14:textId="7C46B398" w:rsidR="009A3765" w:rsidRDefault="002D321A" w:rsidP="009A3765">
      <w:pPr>
        <w:ind w:left="720" w:firstLine="0"/>
        <w:rPr>
          <w:rFonts w:cstheme="minorHAnsi"/>
        </w:rPr>
      </w:pPr>
      <w:r>
        <w:rPr>
          <w:rFonts w:cstheme="minorHAnsi"/>
        </w:rPr>
        <w:t>The final tested model</w:t>
      </w:r>
      <w:r w:rsidR="009A3765">
        <w:rPr>
          <w:rFonts w:cstheme="minorHAnsi"/>
        </w:rPr>
        <w:t xml:space="preserve"> with the final parameters of epochs = 25 and batch size = 5 with </w:t>
      </w:r>
      <w:r>
        <w:rPr>
          <w:rFonts w:cstheme="minorHAnsi"/>
        </w:rPr>
        <w:t xml:space="preserve"> </w:t>
      </w:r>
      <w:r w:rsidR="009A3765">
        <w:t>1 input layer and a hidden layer with 4 neurons and an output layer</w:t>
      </w:r>
      <w:r w:rsidR="009A3765">
        <w:rPr>
          <w:rFonts w:cstheme="minorHAnsi"/>
        </w:rPr>
        <w:t xml:space="preserve"> </w:t>
      </w:r>
      <w:r>
        <w:rPr>
          <w:rFonts w:cstheme="minorHAnsi"/>
        </w:rPr>
        <w:t>gave a test score on the mean squared error of 0.05 which is more than what I got in the persistence model, because I could not improve it more than that</w:t>
      </w:r>
      <w:r w:rsidR="009A3765">
        <w:rPr>
          <w:rFonts w:cstheme="minorHAnsi"/>
        </w:rPr>
        <w:t xml:space="preserve">, because if I increase the batch size I lose </w:t>
      </w:r>
      <w:r w:rsidR="009A3765">
        <w:rPr>
          <w:rFonts w:cstheme="minorHAnsi"/>
        </w:rPr>
        <w:lastRenderedPageBreak/>
        <w:t>some information and my dataset wouldn’t react well with that, and if I increase the epochs it starts memorizing the data and also takes a lot of computing power.</w:t>
      </w:r>
    </w:p>
    <w:p w14:paraId="3FD9C655" w14:textId="3BEBE325" w:rsidR="002D321A" w:rsidRDefault="002D321A" w:rsidP="002D321A">
      <w:pPr>
        <w:ind w:left="720" w:firstLine="0"/>
        <w:rPr>
          <w:rFonts w:cstheme="minorHAnsi"/>
        </w:rPr>
      </w:pPr>
      <w:r>
        <w:rPr>
          <w:noProof/>
        </w:rPr>
        <w:drawing>
          <wp:inline distT="0" distB="0" distL="0" distR="0" wp14:anchorId="6375C61A" wp14:editId="383DAE1C">
            <wp:extent cx="37433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2457450"/>
                    </a:xfrm>
                    <a:prstGeom prst="rect">
                      <a:avLst/>
                    </a:prstGeom>
                  </pic:spPr>
                </pic:pic>
              </a:graphicData>
            </a:graphic>
          </wp:inline>
        </w:drawing>
      </w:r>
    </w:p>
    <w:p w14:paraId="528C7E15" w14:textId="6783D751" w:rsidR="002D321A" w:rsidRDefault="002D321A" w:rsidP="002D321A">
      <w:pPr>
        <w:ind w:left="720" w:firstLine="0"/>
        <w:rPr>
          <w:rFonts w:cstheme="minorHAnsi"/>
        </w:rPr>
      </w:pPr>
      <w:r>
        <w:rPr>
          <w:rFonts w:cstheme="minorHAnsi"/>
        </w:rPr>
        <w:t xml:space="preserve">The blue line represents the original data, the orange is the </w:t>
      </w:r>
      <w:r w:rsidR="00DD0431">
        <w:rPr>
          <w:rFonts w:cstheme="minorHAnsi"/>
        </w:rPr>
        <w:t xml:space="preserve">predicted </w:t>
      </w:r>
      <w:r>
        <w:rPr>
          <w:rFonts w:cstheme="minorHAnsi"/>
        </w:rPr>
        <w:t xml:space="preserve">training set and the green is the </w:t>
      </w:r>
      <w:r w:rsidR="00DD0431">
        <w:rPr>
          <w:rFonts w:cstheme="minorHAnsi"/>
        </w:rPr>
        <w:t xml:space="preserve">predicted </w:t>
      </w:r>
      <w:r>
        <w:rPr>
          <w:rFonts w:cstheme="minorHAnsi"/>
        </w:rPr>
        <w:t>test set</w:t>
      </w:r>
      <w:r w:rsidR="00DD0431">
        <w:rPr>
          <w:rFonts w:cstheme="minorHAnsi"/>
        </w:rPr>
        <w:t>,</w:t>
      </w:r>
    </w:p>
    <w:p w14:paraId="13665B60" w14:textId="1E796625" w:rsidR="00DD0431" w:rsidRDefault="00DD0431" w:rsidP="002D321A">
      <w:pPr>
        <w:ind w:left="720" w:firstLine="0"/>
        <w:rPr>
          <w:rFonts w:cstheme="minorHAnsi"/>
        </w:rPr>
      </w:pPr>
      <w:r>
        <w:rPr>
          <w:rFonts w:cstheme="minorHAnsi"/>
        </w:rPr>
        <w:t xml:space="preserve">Shown in the figure above how </w:t>
      </w:r>
      <w:r w:rsidR="00545781">
        <w:rPr>
          <w:rFonts w:cstheme="minorHAnsi"/>
        </w:rPr>
        <w:t>accurately my model can predict the training and testing data.</w:t>
      </w:r>
    </w:p>
    <w:p w14:paraId="325064BC" w14:textId="68DA8671" w:rsidR="00541F4C" w:rsidRDefault="00541F4C" w:rsidP="002D321A">
      <w:pPr>
        <w:ind w:left="720" w:firstLine="0"/>
        <w:rPr>
          <w:rFonts w:cstheme="minorHAnsi"/>
        </w:rPr>
      </w:pPr>
      <w:r>
        <w:rPr>
          <w:rFonts w:cstheme="minorHAnsi"/>
        </w:rPr>
        <w:t xml:space="preserve">For example: </w:t>
      </w:r>
    </w:p>
    <w:p w14:paraId="22648B92" w14:textId="7DFFF44C" w:rsidR="00541F4C" w:rsidRDefault="00541F4C" w:rsidP="002D321A">
      <w:pPr>
        <w:ind w:left="720" w:firstLine="0"/>
        <w:rPr>
          <w:rFonts w:cstheme="minorHAnsi"/>
        </w:rPr>
      </w:pPr>
      <w:r>
        <w:rPr>
          <w:rFonts w:cstheme="minorHAnsi"/>
        </w:rPr>
        <w:t>Below are some test data in random dates,</w:t>
      </w:r>
    </w:p>
    <w:p w14:paraId="69C4BE99" w14:textId="79468148" w:rsidR="00541F4C" w:rsidRDefault="00541F4C" w:rsidP="002D321A">
      <w:pPr>
        <w:ind w:left="720" w:firstLine="0"/>
        <w:rPr>
          <w:rFonts w:cstheme="minorHAnsi"/>
        </w:rPr>
      </w:pPr>
      <w:r>
        <w:rPr>
          <w:noProof/>
        </w:rPr>
        <w:drawing>
          <wp:inline distT="0" distB="0" distL="0" distR="0" wp14:anchorId="5E9B9919" wp14:editId="124D459A">
            <wp:extent cx="962025" cy="162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2025" cy="1628775"/>
                    </a:xfrm>
                    <a:prstGeom prst="rect">
                      <a:avLst/>
                    </a:prstGeom>
                  </pic:spPr>
                </pic:pic>
              </a:graphicData>
            </a:graphic>
          </wp:inline>
        </w:drawing>
      </w:r>
    </w:p>
    <w:p w14:paraId="20DA98F9" w14:textId="1457CF88" w:rsidR="00541F4C" w:rsidRDefault="00541F4C" w:rsidP="002D321A">
      <w:pPr>
        <w:ind w:left="720" w:firstLine="0"/>
        <w:rPr>
          <w:rFonts w:cstheme="minorHAnsi"/>
        </w:rPr>
      </w:pPr>
      <w:r>
        <w:rPr>
          <w:rFonts w:cstheme="minorHAnsi"/>
        </w:rPr>
        <w:t>And below are the predicted values from my algorithm,</w:t>
      </w:r>
    </w:p>
    <w:p w14:paraId="308DF76E" w14:textId="4694A014" w:rsidR="00541F4C" w:rsidRDefault="00541F4C" w:rsidP="002D321A">
      <w:pPr>
        <w:ind w:left="720" w:firstLine="0"/>
        <w:rPr>
          <w:rFonts w:cstheme="minorHAnsi"/>
        </w:rPr>
      </w:pPr>
      <w:r>
        <w:rPr>
          <w:noProof/>
        </w:rPr>
        <w:drawing>
          <wp:inline distT="0" distB="0" distL="0" distR="0" wp14:anchorId="21F745F9" wp14:editId="26442485">
            <wp:extent cx="532447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361950"/>
                    </a:xfrm>
                    <a:prstGeom prst="rect">
                      <a:avLst/>
                    </a:prstGeom>
                  </pic:spPr>
                </pic:pic>
              </a:graphicData>
            </a:graphic>
          </wp:inline>
        </w:drawing>
      </w:r>
    </w:p>
    <w:p w14:paraId="4ECDE985" w14:textId="25077D0A" w:rsidR="00541F4C" w:rsidRDefault="00541F4C" w:rsidP="002D321A">
      <w:pPr>
        <w:ind w:left="720" w:firstLine="0"/>
        <w:rPr>
          <w:rFonts w:cstheme="minorHAnsi"/>
        </w:rPr>
      </w:pPr>
      <w:r>
        <w:rPr>
          <w:rFonts w:cstheme="minorHAnsi"/>
        </w:rPr>
        <w:lastRenderedPageBreak/>
        <w:t>Which shows how robust and reliable the model is to an error extent.</w:t>
      </w:r>
    </w:p>
    <w:p w14:paraId="749B8E0B" w14:textId="29B906C7" w:rsidR="00545781" w:rsidRDefault="00365BB9" w:rsidP="002D321A">
      <w:pPr>
        <w:ind w:left="720" w:firstLine="0"/>
        <w:rPr>
          <w:rFonts w:cstheme="minorHAnsi"/>
        </w:rPr>
      </w:pPr>
      <w:r>
        <w:rPr>
          <w:rFonts w:cstheme="minorHAnsi"/>
        </w:rPr>
        <w:t xml:space="preserve">The model can be trusted and used as a stock predication </w:t>
      </w:r>
      <w:r w:rsidR="009A3765">
        <w:rPr>
          <w:rFonts w:cstheme="minorHAnsi"/>
        </w:rPr>
        <w:t xml:space="preserve">algorithm even </w:t>
      </w:r>
      <w:r>
        <w:rPr>
          <w:rFonts w:cstheme="minorHAnsi"/>
        </w:rPr>
        <w:t xml:space="preserve">with a little bit of error </w:t>
      </w:r>
      <w:r w:rsidR="009A3765">
        <w:rPr>
          <w:rFonts w:cstheme="minorHAnsi"/>
        </w:rPr>
        <w:t>because relying on the persistence model you can get pretty accurate results but only in ranges of 1-2 days but with my model you can get far bigger range, but it needs more testing.</w:t>
      </w:r>
    </w:p>
    <w:p w14:paraId="4150E14B" w14:textId="46C39AF2" w:rsidR="008D3D74" w:rsidRDefault="008D3D74" w:rsidP="008D3D74">
      <w:pPr>
        <w:ind w:left="720" w:firstLine="0"/>
        <w:jc w:val="center"/>
        <w:rPr>
          <w:rFonts w:cstheme="minorHAnsi"/>
          <w:sz w:val="36"/>
          <w:szCs w:val="36"/>
        </w:rPr>
      </w:pPr>
      <w:r>
        <w:rPr>
          <w:rFonts w:cstheme="minorHAnsi"/>
        </w:rPr>
        <w:br/>
      </w:r>
      <w:r w:rsidRPr="008D3D74">
        <w:rPr>
          <w:rFonts w:cstheme="minorHAnsi"/>
          <w:sz w:val="36"/>
          <w:szCs w:val="36"/>
        </w:rPr>
        <w:t>Conclusion</w:t>
      </w:r>
    </w:p>
    <w:p w14:paraId="591C0663" w14:textId="40706368" w:rsidR="008D3D74" w:rsidRDefault="008D3D74" w:rsidP="008D3D74">
      <w:pPr>
        <w:ind w:left="720" w:firstLine="0"/>
        <w:rPr>
          <w:rFonts w:asciiTheme="majorHAnsi" w:hAnsiTheme="majorHAnsi" w:cstheme="majorHAnsi"/>
          <w:b/>
          <w:bCs/>
          <w:sz w:val="28"/>
          <w:szCs w:val="28"/>
        </w:rPr>
      </w:pPr>
      <w:r w:rsidRPr="008D3D74">
        <w:rPr>
          <w:rFonts w:asciiTheme="majorHAnsi" w:hAnsiTheme="majorHAnsi" w:cstheme="majorHAnsi"/>
          <w:b/>
          <w:bCs/>
          <w:sz w:val="28"/>
          <w:szCs w:val="28"/>
        </w:rPr>
        <w:t>Free-Form visualization</w:t>
      </w:r>
    </w:p>
    <w:p w14:paraId="32A253AA" w14:textId="77777777" w:rsidR="008D3D74" w:rsidRPr="008D3D74" w:rsidRDefault="008D3D74" w:rsidP="008D3D74">
      <w:pPr>
        <w:ind w:left="720" w:firstLine="0"/>
        <w:rPr>
          <w:rFonts w:cstheme="minorHAnsi"/>
        </w:rPr>
      </w:pPr>
    </w:p>
    <w:p w14:paraId="0953C495" w14:textId="5978B86F" w:rsidR="008D3D74" w:rsidRDefault="003A17BA" w:rsidP="008D3D74">
      <w:pPr>
        <w:ind w:left="720" w:firstLine="0"/>
        <w:rPr>
          <w:rFonts w:asciiTheme="majorHAnsi" w:hAnsiTheme="majorHAnsi" w:cstheme="majorHAnsi"/>
          <w:b/>
          <w:bCs/>
          <w:sz w:val="28"/>
          <w:szCs w:val="28"/>
        </w:rPr>
      </w:pPr>
      <w:r>
        <w:rPr>
          <w:noProof/>
        </w:rPr>
        <w:drawing>
          <wp:inline distT="0" distB="0" distL="0" distR="0" wp14:anchorId="04BD764E" wp14:editId="73704E19">
            <wp:extent cx="401955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2514600"/>
                    </a:xfrm>
                    <a:prstGeom prst="rect">
                      <a:avLst/>
                    </a:prstGeom>
                  </pic:spPr>
                </pic:pic>
              </a:graphicData>
            </a:graphic>
          </wp:inline>
        </w:drawing>
      </w:r>
    </w:p>
    <w:p w14:paraId="7D80F90A" w14:textId="77288F40" w:rsidR="009A3765" w:rsidRDefault="009A3765" w:rsidP="009A3765">
      <w:pPr>
        <w:ind w:left="720" w:firstLine="0"/>
        <w:rPr>
          <w:rFonts w:cstheme="minorHAnsi"/>
        </w:rPr>
      </w:pPr>
      <w:r>
        <w:rPr>
          <w:rFonts w:cstheme="minorHAnsi"/>
        </w:rPr>
        <w:t>The blue line represents the original data, the orange is the predicted training set and the green is the predicted test set</w:t>
      </w:r>
      <w:r w:rsidR="00846A3F">
        <w:rPr>
          <w:rFonts w:cstheme="minorHAnsi"/>
        </w:rPr>
        <w:t>.</w:t>
      </w:r>
    </w:p>
    <w:p w14:paraId="470B85CF" w14:textId="2B54B92F" w:rsidR="003A17BA" w:rsidRDefault="003A17BA" w:rsidP="008D3D74">
      <w:pPr>
        <w:ind w:left="720" w:firstLine="0"/>
        <w:rPr>
          <w:rFonts w:cstheme="minorHAnsi"/>
        </w:rPr>
      </w:pPr>
      <w:r>
        <w:rPr>
          <w:rFonts w:cstheme="minorHAnsi"/>
        </w:rPr>
        <w:t>as shown in the above figure, the model does an excellent job of fitting the train and test datasets but still with a larger error than the persistence model, it needs some parameter tuning to improve it.</w:t>
      </w:r>
    </w:p>
    <w:p w14:paraId="6C50FDAA" w14:textId="1BCDBC6F" w:rsidR="00541F4C" w:rsidRDefault="00541F4C" w:rsidP="008D3D74">
      <w:pPr>
        <w:ind w:left="720" w:firstLine="0"/>
        <w:rPr>
          <w:rFonts w:cstheme="minorHAnsi"/>
        </w:rPr>
      </w:pPr>
      <w:r>
        <w:rPr>
          <w:rFonts w:cstheme="minorHAnsi"/>
        </w:rPr>
        <w:t>In my opinion, the improvements are a</w:t>
      </w:r>
      <w:bookmarkStart w:id="0" w:name="_GoBack"/>
      <w:bookmarkEnd w:id="0"/>
      <w:r>
        <w:rPr>
          <w:rFonts w:cstheme="minorHAnsi"/>
        </w:rPr>
        <w:t>cceptable and it perfectly fits the problem.</w:t>
      </w:r>
    </w:p>
    <w:p w14:paraId="60A5B69E" w14:textId="0C8EB68D" w:rsidR="00541F4C" w:rsidRDefault="00541F4C" w:rsidP="008D3D74">
      <w:pPr>
        <w:ind w:left="720" w:firstLine="0"/>
        <w:rPr>
          <w:rFonts w:cstheme="minorHAnsi"/>
        </w:rPr>
      </w:pPr>
      <w:r>
        <w:rPr>
          <w:rFonts w:cstheme="minorHAnsi"/>
        </w:rPr>
        <w:lastRenderedPageBreak/>
        <w:t>It can solve the problem perfectly but with a degree of error, that may not be acceptable in stock market because that error would mean a lot of money lost/gained.</w:t>
      </w:r>
    </w:p>
    <w:p w14:paraId="789C4FB6" w14:textId="37D1F89D" w:rsidR="008B5217" w:rsidRDefault="008B5217" w:rsidP="008D3D74">
      <w:pPr>
        <w:ind w:left="720" w:firstLine="0"/>
        <w:rPr>
          <w:rFonts w:asciiTheme="majorHAnsi" w:hAnsiTheme="majorHAnsi" w:cstheme="majorHAnsi"/>
          <w:b/>
          <w:bCs/>
          <w:sz w:val="28"/>
          <w:szCs w:val="28"/>
        </w:rPr>
      </w:pPr>
      <w:r w:rsidRPr="008B5217">
        <w:rPr>
          <w:rFonts w:asciiTheme="majorHAnsi" w:hAnsiTheme="majorHAnsi" w:cstheme="majorHAnsi"/>
          <w:b/>
          <w:bCs/>
          <w:sz w:val="28"/>
          <w:szCs w:val="28"/>
        </w:rPr>
        <w:t>Reflection</w:t>
      </w:r>
    </w:p>
    <w:p w14:paraId="0D3B81F2" w14:textId="2E5648AD" w:rsidR="008B5217" w:rsidRDefault="008B5217" w:rsidP="008D3D74">
      <w:pPr>
        <w:ind w:left="720" w:firstLine="0"/>
        <w:rPr>
          <w:rFonts w:cstheme="minorHAnsi"/>
        </w:rPr>
      </w:pPr>
      <w:r>
        <w:rPr>
          <w:rFonts w:cstheme="minorHAnsi"/>
        </w:rPr>
        <w:t xml:space="preserve">To summarize the process done in this project we can simply look at these </w:t>
      </w:r>
      <w:r w:rsidR="0024767E">
        <w:rPr>
          <w:rFonts w:cstheme="minorHAnsi"/>
        </w:rPr>
        <w:t>steps:</w:t>
      </w:r>
    </w:p>
    <w:p w14:paraId="3E80A1B5" w14:textId="3F252294" w:rsidR="008B5217" w:rsidRDefault="008B5217" w:rsidP="008B5217">
      <w:pPr>
        <w:pStyle w:val="ListParagraph"/>
        <w:numPr>
          <w:ilvl w:val="0"/>
          <w:numId w:val="27"/>
        </w:numPr>
        <w:rPr>
          <w:rFonts w:cstheme="minorHAnsi"/>
        </w:rPr>
      </w:pPr>
      <w:r w:rsidRPr="008B5217">
        <w:rPr>
          <w:rFonts w:cstheme="minorHAnsi"/>
        </w:rPr>
        <w:t>An initial problem and relevant dataset were chosen</w:t>
      </w:r>
      <w:r>
        <w:rPr>
          <w:rFonts w:cstheme="minorHAnsi"/>
        </w:rPr>
        <w:t>.</w:t>
      </w:r>
    </w:p>
    <w:p w14:paraId="0EAC503A" w14:textId="0A45E6BF" w:rsidR="008B5217" w:rsidRDefault="008B5217" w:rsidP="008B5217">
      <w:pPr>
        <w:pStyle w:val="ListParagraph"/>
        <w:numPr>
          <w:ilvl w:val="0"/>
          <w:numId w:val="27"/>
        </w:numPr>
        <w:rPr>
          <w:rFonts w:cstheme="minorHAnsi"/>
        </w:rPr>
      </w:pPr>
      <w:r>
        <w:rPr>
          <w:rFonts w:cstheme="minorHAnsi"/>
        </w:rPr>
        <w:t>The dataset was downloaded and preprocessed.</w:t>
      </w:r>
    </w:p>
    <w:p w14:paraId="36B1DBD8" w14:textId="4D786A9C" w:rsidR="008B5217" w:rsidRDefault="008B5217" w:rsidP="008B5217">
      <w:pPr>
        <w:pStyle w:val="ListParagraph"/>
        <w:numPr>
          <w:ilvl w:val="0"/>
          <w:numId w:val="27"/>
        </w:numPr>
        <w:rPr>
          <w:rFonts w:cstheme="minorHAnsi"/>
        </w:rPr>
      </w:pPr>
      <w:r>
        <w:rPr>
          <w:rFonts w:cstheme="minorHAnsi"/>
        </w:rPr>
        <w:t>A persistence model was created to be used as a benchmark model and its mean squared error was calculated.</w:t>
      </w:r>
    </w:p>
    <w:p w14:paraId="10759FA4" w14:textId="61F8E8B1" w:rsidR="008B5217" w:rsidRDefault="008B5217" w:rsidP="008B5217">
      <w:pPr>
        <w:pStyle w:val="ListParagraph"/>
        <w:numPr>
          <w:ilvl w:val="0"/>
          <w:numId w:val="27"/>
        </w:numPr>
        <w:rPr>
          <w:rFonts w:cstheme="minorHAnsi"/>
        </w:rPr>
      </w:pPr>
      <w:r>
        <w:rPr>
          <w:rFonts w:cstheme="minorHAnsi"/>
        </w:rPr>
        <w:t>A LSTM neural network was created.</w:t>
      </w:r>
    </w:p>
    <w:p w14:paraId="2503AEBC" w14:textId="080DD754" w:rsidR="008B5217" w:rsidRDefault="008B5217" w:rsidP="008B5217">
      <w:pPr>
        <w:pStyle w:val="ListParagraph"/>
        <w:numPr>
          <w:ilvl w:val="0"/>
          <w:numId w:val="27"/>
        </w:numPr>
        <w:rPr>
          <w:rFonts w:cstheme="minorHAnsi"/>
        </w:rPr>
      </w:pPr>
      <w:r>
        <w:rPr>
          <w:rFonts w:cstheme="minorHAnsi"/>
        </w:rPr>
        <w:t xml:space="preserve">A </w:t>
      </w:r>
      <w:proofErr w:type="spellStart"/>
      <w:r>
        <w:rPr>
          <w:rFonts w:cstheme="minorHAnsi"/>
        </w:rPr>
        <w:t>gridsearch</w:t>
      </w:r>
      <w:proofErr w:type="spellEnd"/>
      <w:r>
        <w:rPr>
          <w:rFonts w:cstheme="minorHAnsi"/>
        </w:rPr>
        <w:t xml:space="preserve"> algorithm was implemented to tune the parameters for the neural network.</w:t>
      </w:r>
    </w:p>
    <w:p w14:paraId="160A77CD" w14:textId="2A059044" w:rsidR="008B5217" w:rsidRDefault="008B5217" w:rsidP="008B5217">
      <w:pPr>
        <w:pStyle w:val="ListParagraph"/>
        <w:numPr>
          <w:ilvl w:val="0"/>
          <w:numId w:val="27"/>
        </w:numPr>
        <w:rPr>
          <w:rFonts w:cstheme="minorHAnsi"/>
        </w:rPr>
      </w:pPr>
      <w:r>
        <w:rPr>
          <w:rFonts w:cstheme="minorHAnsi"/>
        </w:rPr>
        <w:t xml:space="preserve">The LSTM was tuned using the output results from the </w:t>
      </w:r>
      <w:proofErr w:type="spellStart"/>
      <w:r>
        <w:rPr>
          <w:rFonts w:cstheme="minorHAnsi"/>
        </w:rPr>
        <w:t>gridsearch</w:t>
      </w:r>
      <w:proofErr w:type="spellEnd"/>
      <w:r>
        <w:rPr>
          <w:rFonts w:cstheme="minorHAnsi"/>
        </w:rPr>
        <w:t>.</w:t>
      </w:r>
    </w:p>
    <w:p w14:paraId="327C372D" w14:textId="233B8F4C" w:rsidR="008B5217" w:rsidRDefault="008B5217" w:rsidP="008B5217">
      <w:pPr>
        <w:pStyle w:val="ListParagraph"/>
        <w:numPr>
          <w:ilvl w:val="0"/>
          <w:numId w:val="27"/>
        </w:numPr>
        <w:rPr>
          <w:rFonts w:cstheme="minorHAnsi"/>
        </w:rPr>
      </w:pPr>
      <w:r>
        <w:rPr>
          <w:rFonts w:cstheme="minorHAnsi"/>
        </w:rPr>
        <w:t xml:space="preserve">The mean squared error from the trained LSTM model was calculated and compared to the persistence </w:t>
      </w:r>
      <w:proofErr w:type="gramStart"/>
      <w:r>
        <w:rPr>
          <w:rFonts w:cstheme="minorHAnsi"/>
        </w:rPr>
        <w:t>model’s</w:t>
      </w:r>
      <w:proofErr w:type="gramEnd"/>
      <w:r>
        <w:rPr>
          <w:rFonts w:cstheme="minorHAnsi"/>
        </w:rPr>
        <w:t>.</w:t>
      </w:r>
    </w:p>
    <w:p w14:paraId="3EF52476" w14:textId="3D875EC5" w:rsidR="008B5217" w:rsidRPr="008B5217" w:rsidRDefault="008B5217" w:rsidP="008B5217">
      <w:pPr>
        <w:ind w:left="720" w:firstLine="0"/>
        <w:rPr>
          <w:rFonts w:cstheme="minorHAnsi"/>
        </w:rPr>
      </w:pPr>
      <w:r>
        <w:rPr>
          <w:rFonts w:cstheme="minorHAnsi"/>
        </w:rPr>
        <w:t>Creation and tuning of the LSTM was the hardest part as I could not put my hands on how to split the data into labels and features, and the networks layers were really hard to play with as they would just worsen the results whenever I tried adding/removing layers.</w:t>
      </w:r>
    </w:p>
    <w:p w14:paraId="17AB2C2D" w14:textId="0D4B6E55" w:rsidR="003A17BA" w:rsidRDefault="003A17BA" w:rsidP="008D3D74">
      <w:pPr>
        <w:ind w:left="720" w:firstLine="0"/>
        <w:rPr>
          <w:rFonts w:asciiTheme="majorHAnsi" w:hAnsiTheme="majorHAnsi" w:cstheme="majorHAnsi"/>
          <w:b/>
          <w:bCs/>
          <w:sz w:val="28"/>
          <w:szCs w:val="28"/>
        </w:rPr>
      </w:pPr>
      <w:r w:rsidRPr="003A17BA">
        <w:rPr>
          <w:rFonts w:asciiTheme="majorHAnsi" w:hAnsiTheme="majorHAnsi" w:cstheme="majorHAnsi"/>
          <w:b/>
          <w:bCs/>
          <w:sz w:val="28"/>
          <w:szCs w:val="28"/>
        </w:rPr>
        <w:t xml:space="preserve">Improvement </w:t>
      </w:r>
    </w:p>
    <w:p w14:paraId="21D4604A" w14:textId="3A9D3957" w:rsidR="008B5217" w:rsidRDefault="009A3765" w:rsidP="008D3D74">
      <w:pPr>
        <w:ind w:left="720" w:firstLine="0"/>
        <w:rPr>
          <w:rFonts w:cstheme="minorHAnsi"/>
        </w:rPr>
      </w:pPr>
      <w:r>
        <w:rPr>
          <w:rFonts w:cstheme="minorHAnsi"/>
        </w:rPr>
        <w:t>of course,</w:t>
      </w:r>
      <w:r w:rsidR="008B5217">
        <w:rPr>
          <w:rFonts w:cstheme="minorHAnsi"/>
        </w:rPr>
        <w:t xml:space="preserve"> there’s a large room for improvement in this algorithm so it can be used as a legitimate algorithm for predicting stock prices, and they can be summarized in the following: </w:t>
      </w:r>
    </w:p>
    <w:p w14:paraId="2A0D4534" w14:textId="12DCA7C1" w:rsidR="008B5217" w:rsidRDefault="008B5217" w:rsidP="008B5217">
      <w:pPr>
        <w:pStyle w:val="ListParagraph"/>
        <w:numPr>
          <w:ilvl w:val="0"/>
          <w:numId w:val="28"/>
        </w:numPr>
        <w:rPr>
          <w:rFonts w:cstheme="minorHAnsi"/>
        </w:rPr>
      </w:pPr>
      <w:r w:rsidRPr="008B5217">
        <w:rPr>
          <w:rFonts w:cstheme="minorHAnsi"/>
        </w:rPr>
        <w:t xml:space="preserve">better hardware to ease the process of using </w:t>
      </w:r>
      <w:proofErr w:type="spellStart"/>
      <w:r w:rsidRPr="008B5217">
        <w:rPr>
          <w:rFonts w:cstheme="minorHAnsi"/>
        </w:rPr>
        <w:t>gridsearch</w:t>
      </w:r>
      <w:proofErr w:type="spellEnd"/>
      <w:r w:rsidRPr="008B5217">
        <w:rPr>
          <w:rFonts w:cstheme="minorHAnsi"/>
        </w:rPr>
        <w:t xml:space="preserve"> and using more sets of parameters.</w:t>
      </w:r>
    </w:p>
    <w:p w14:paraId="361C6138" w14:textId="0D860A33" w:rsidR="008B5217" w:rsidRDefault="008B5217" w:rsidP="008B5217">
      <w:pPr>
        <w:pStyle w:val="ListParagraph"/>
        <w:numPr>
          <w:ilvl w:val="0"/>
          <w:numId w:val="28"/>
        </w:numPr>
        <w:rPr>
          <w:rFonts w:cstheme="minorHAnsi"/>
        </w:rPr>
      </w:pPr>
      <w:r>
        <w:rPr>
          <w:rFonts w:cstheme="minorHAnsi"/>
        </w:rPr>
        <w:lastRenderedPageBreak/>
        <w:t>More features can be used in the model to improve its accuracy</w:t>
      </w:r>
      <w:r w:rsidR="00483354">
        <w:rPr>
          <w:rFonts w:cstheme="minorHAnsi"/>
        </w:rPr>
        <w:t>.</w:t>
      </w:r>
    </w:p>
    <w:p w14:paraId="4390E429" w14:textId="1DD21777" w:rsidR="008B5217" w:rsidRDefault="00C92B10" w:rsidP="008B5217">
      <w:pPr>
        <w:pStyle w:val="ListParagraph"/>
        <w:numPr>
          <w:ilvl w:val="0"/>
          <w:numId w:val="28"/>
        </w:numPr>
        <w:rPr>
          <w:rFonts w:cstheme="minorHAnsi"/>
        </w:rPr>
      </w:pPr>
      <w:r>
        <w:rPr>
          <w:rFonts w:cstheme="minorHAnsi"/>
        </w:rPr>
        <w:t>More lagged time steps should be used rather the 1-time step only I used, that could help the algorithm be more accurate in predicting the far future.</w:t>
      </w:r>
    </w:p>
    <w:p w14:paraId="1045D371" w14:textId="71B0A6AF" w:rsidR="00C92B10" w:rsidRPr="008B5217" w:rsidRDefault="00C92B10" w:rsidP="008B5217">
      <w:pPr>
        <w:pStyle w:val="ListParagraph"/>
        <w:numPr>
          <w:ilvl w:val="0"/>
          <w:numId w:val="28"/>
        </w:numPr>
        <w:rPr>
          <w:rFonts w:cstheme="minorHAnsi"/>
        </w:rPr>
      </w:pPr>
      <w:r>
        <w:rPr>
          <w:rFonts w:cstheme="minorHAnsi"/>
        </w:rPr>
        <w:t xml:space="preserve">And </w:t>
      </w:r>
      <w:proofErr w:type="gramStart"/>
      <w:r>
        <w:rPr>
          <w:rFonts w:cstheme="minorHAnsi"/>
        </w:rPr>
        <w:t>of course</w:t>
      </w:r>
      <w:proofErr w:type="gramEnd"/>
      <w:r>
        <w:rPr>
          <w:rFonts w:cstheme="minorHAnsi"/>
        </w:rPr>
        <w:t xml:space="preserve"> an easy GUI could be used for prediction.</w:t>
      </w:r>
    </w:p>
    <w:p w14:paraId="7EC1A785" w14:textId="77777777" w:rsidR="008B5217" w:rsidRDefault="008B5217" w:rsidP="008D3D74">
      <w:pPr>
        <w:ind w:left="720" w:firstLine="0"/>
        <w:rPr>
          <w:rFonts w:cstheme="minorHAnsi"/>
        </w:rPr>
      </w:pPr>
    </w:p>
    <w:p w14:paraId="5F2213C0" w14:textId="77777777" w:rsidR="008B5217" w:rsidRPr="008B5217" w:rsidRDefault="008B5217" w:rsidP="008D3D74">
      <w:pPr>
        <w:ind w:left="720" w:firstLine="0"/>
        <w:rPr>
          <w:rFonts w:cstheme="minorHAnsi"/>
        </w:rPr>
      </w:pPr>
    </w:p>
    <w:p w14:paraId="36AB993C" w14:textId="77777777" w:rsidR="003A17BA" w:rsidRPr="003A17BA" w:rsidRDefault="003A17BA" w:rsidP="008D3D74">
      <w:pPr>
        <w:ind w:left="720" w:firstLine="0"/>
        <w:rPr>
          <w:rFonts w:cstheme="minorHAnsi"/>
        </w:rPr>
      </w:pPr>
    </w:p>
    <w:p w14:paraId="167587C0" w14:textId="65C2673F" w:rsidR="003A17BA" w:rsidRDefault="00B0589E" w:rsidP="00B0589E">
      <w:pPr>
        <w:ind w:left="720" w:firstLine="0"/>
        <w:jc w:val="center"/>
        <w:rPr>
          <w:rFonts w:asciiTheme="majorHAnsi" w:hAnsiTheme="majorHAnsi" w:cstheme="majorHAnsi"/>
          <w:sz w:val="36"/>
          <w:szCs w:val="36"/>
        </w:rPr>
      </w:pPr>
      <w:r w:rsidRPr="00B0589E">
        <w:rPr>
          <w:rFonts w:asciiTheme="majorHAnsi" w:hAnsiTheme="majorHAnsi" w:cstheme="majorHAnsi"/>
          <w:sz w:val="36"/>
          <w:szCs w:val="36"/>
        </w:rPr>
        <w:t>References</w:t>
      </w:r>
    </w:p>
    <w:p w14:paraId="561049C3" w14:textId="4B5F86E9" w:rsid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“Time Series Prediction with LSTM Recurrent Neural Networks in Python with </w:t>
      </w:r>
      <w:proofErr w:type="spellStart"/>
      <w:r w:rsidRPr="00FB3D30">
        <w:rPr>
          <w:rFonts w:ascii="Times New Roman" w:eastAsia="Times New Roman" w:hAnsi="Times New Roman" w:cs="Times New Roman"/>
          <w:lang w:eastAsia="en-US"/>
        </w:rPr>
        <w:t>Keras</w:t>
      </w:r>
      <w:proofErr w:type="spellEnd"/>
      <w:r w:rsidRPr="00FB3D30">
        <w:rPr>
          <w:rFonts w:ascii="Times New Roman" w:eastAsia="Times New Roman" w:hAnsi="Times New Roman" w:cs="Times New Roman"/>
          <w:lang w:eastAsia="en-US"/>
        </w:rPr>
        <w:t xml:space="preserve">.”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26 Apr. 2019, machinelearningmastery.com/time-series-prediction-lstm-recurrent-neural-networks-python-keras/.</w:t>
      </w:r>
    </w:p>
    <w:p w14:paraId="4E5FD964"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“How to Grid Search Hyperparameters for Deep Learning Models in Python </w:t>
      </w:r>
      <w:proofErr w:type="gramStart"/>
      <w:r w:rsidRPr="00FB3D30">
        <w:rPr>
          <w:rFonts w:ascii="Times New Roman" w:eastAsia="Times New Roman" w:hAnsi="Times New Roman" w:cs="Times New Roman"/>
          <w:lang w:eastAsia="en-US"/>
        </w:rPr>
        <w:t>With</w:t>
      </w:r>
      <w:proofErr w:type="gramEnd"/>
      <w:r w:rsidRPr="00FB3D30">
        <w:rPr>
          <w:rFonts w:ascii="Times New Roman" w:eastAsia="Times New Roman" w:hAnsi="Times New Roman" w:cs="Times New Roman"/>
          <w:lang w:eastAsia="en-US"/>
        </w:rPr>
        <w:t xml:space="preserve"> </w:t>
      </w:r>
      <w:proofErr w:type="spellStart"/>
      <w:r w:rsidRPr="00FB3D30">
        <w:rPr>
          <w:rFonts w:ascii="Times New Roman" w:eastAsia="Times New Roman" w:hAnsi="Times New Roman" w:cs="Times New Roman"/>
          <w:lang w:eastAsia="en-US"/>
        </w:rPr>
        <w:t>Keras</w:t>
      </w:r>
      <w:proofErr w:type="spellEnd"/>
      <w:r w:rsidRPr="00FB3D30">
        <w:rPr>
          <w:rFonts w:ascii="Times New Roman" w:eastAsia="Times New Roman" w:hAnsi="Times New Roman" w:cs="Times New Roman"/>
          <w:lang w:eastAsia="en-US"/>
        </w:rPr>
        <w:t xml:space="preserve">.”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9 May 2019, machinelearningmastery.com/grid-search-hyperparameters-deep-learning-models-python-keras/.</w:t>
      </w:r>
    </w:p>
    <w:p w14:paraId="215A3B22"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Nayak, </w:t>
      </w:r>
      <w:proofErr w:type="spellStart"/>
      <w:r w:rsidRPr="00FB3D30">
        <w:rPr>
          <w:rFonts w:ascii="Times New Roman" w:eastAsia="Times New Roman" w:hAnsi="Times New Roman" w:cs="Times New Roman"/>
          <w:lang w:eastAsia="en-US"/>
        </w:rPr>
        <w:t>Asutosh</w:t>
      </w:r>
      <w:proofErr w:type="spellEnd"/>
      <w:r w:rsidRPr="00FB3D30">
        <w:rPr>
          <w:rFonts w:ascii="Times New Roman" w:eastAsia="Times New Roman" w:hAnsi="Times New Roman" w:cs="Times New Roman"/>
          <w:lang w:eastAsia="en-US"/>
        </w:rPr>
        <w:t xml:space="preserve">. “Predicting Stock Price with LSTM.” </w:t>
      </w:r>
      <w:r w:rsidRPr="00FB3D30">
        <w:rPr>
          <w:rFonts w:ascii="Times New Roman" w:eastAsia="Times New Roman" w:hAnsi="Times New Roman" w:cs="Times New Roman"/>
          <w:i/>
          <w:iCs/>
          <w:lang w:eastAsia="en-US"/>
        </w:rPr>
        <w:t>Towards Data Science</w:t>
      </w:r>
      <w:r w:rsidRPr="00FB3D30">
        <w:rPr>
          <w:rFonts w:ascii="Times New Roman" w:eastAsia="Times New Roman" w:hAnsi="Times New Roman" w:cs="Times New Roman"/>
          <w:lang w:eastAsia="en-US"/>
        </w:rPr>
        <w:t>, Towards Data Science, 18 Mar. 2019, towardsdatascience.com/predicting-stock-price-with-lstm-13af86a74944.</w:t>
      </w:r>
    </w:p>
    <w:p w14:paraId="3E426390"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t xml:space="preserve">Nayak, </w:t>
      </w:r>
      <w:proofErr w:type="spellStart"/>
      <w:r w:rsidRPr="00FB3D30">
        <w:rPr>
          <w:rFonts w:ascii="Times New Roman" w:eastAsia="Times New Roman" w:hAnsi="Times New Roman" w:cs="Times New Roman"/>
          <w:lang w:eastAsia="en-US"/>
        </w:rPr>
        <w:t>Asutosh</w:t>
      </w:r>
      <w:proofErr w:type="spellEnd"/>
      <w:r w:rsidRPr="00FB3D30">
        <w:rPr>
          <w:rFonts w:ascii="Times New Roman" w:eastAsia="Times New Roman" w:hAnsi="Times New Roman" w:cs="Times New Roman"/>
          <w:lang w:eastAsia="en-US"/>
        </w:rPr>
        <w:t xml:space="preserve">. “Finding the Right Architecture for Neural Network.” </w:t>
      </w:r>
      <w:r w:rsidRPr="00FB3D30">
        <w:rPr>
          <w:rFonts w:ascii="Times New Roman" w:eastAsia="Times New Roman" w:hAnsi="Times New Roman" w:cs="Times New Roman"/>
          <w:i/>
          <w:iCs/>
          <w:lang w:eastAsia="en-US"/>
        </w:rPr>
        <w:t>Towards Data Science</w:t>
      </w:r>
      <w:r w:rsidRPr="00FB3D30">
        <w:rPr>
          <w:rFonts w:ascii="Times New Roman" w:eastAsia="Times New Roman" w:hAnsi="Times New Roman" w:cs="Times New Roman"/>
          <w:lang w:eastAsia="en-US"/>
        </w:rPr>
        <w:t>, Towards Data Science, 18 Mar. 2019, towardsdatascience.com/finding-the-right-architecture-for-neural-network-b0439efa4587.</w:t>
      </w:r>
    </w:p>
    <w:p w14:paraId="1B298F9E" w14:textId="77777777" w:rsidR="00FB3D30" w:rsidRPr="00FB3D30" w:rsidRDefault="00FB3D30" w:rsidP="00FB3D30">
      <w:pPr>
        <w:pStyle w:val="ListParagraph"/>
        <w:numPr>
          <w:ilvl w:val="0"/>
          <w:numId w:val="29"/>
        </w:numPr>
        <w:suppressAutoHyphens w:val="0"/>
        <w:spacing w:before="100" w:beforeAutospacing="1" w:after="100" w:afterAutospacing="1"/>
        <w:rPr>
          <w:rFonts w:ascii="Times New Roman" w:eastAsia="Times New Roman" w:hAnsi="Times New Roman" w:cs="Times New Roman"/>
          <w:lang w:eastAsia="en-US"/>
        </w:rPr>
      </w:pPr>
      <w:r w:rsidRPr="00FB3D30">
        <w:rPr>
          <w:rFonts w:ascii="Times New Roman" w:eastAsia="Times New Roman" w:hAnsi="Times New Roman" w:cs="Times New Roman"/>
          <w:lang w:eastAsia="en-US"/>
        </w:rPr>
        <w:lastRenderedPageBreak/>
        <w:t xml:space="preserve">“How to Make Baseline Predictions for Time Series Forecasting with Python.” </w:t>
      </w:r>
      <w:r w:rsidRPr="00FB3D30">
        <w:rPr>
          <w:rFonts w:ascii="Times New Roman" w:eastAsia="Times New Roman" w:hAnsi="Times New Roman" w:cs="Times New Roman"/>
          <w:i/>
          <w:iCs/>
          <w:lang w:eastAsia="en-US"/>
        </w:rPr>
        <w:t>Machine Learning Mastery</w:t>
      </w:r>
      <w:r w:rsidRPr="00FB3D30">
        <w:rPr>
          <w:rFonts w:ascii="Times New Roman" w:eastAsia="Times New Roman" w:hAnsi="Times New Roman" w:cs="Times New Roman"/>
          <w:lang w:eastAsia="en-US"/>
        </w:rPr>
        <w:t>, 26 Apr. 2019, machinelearningmastery.com/persistence-time-series-forecasting-with-python/.</w:t>
      </w:r>
    </w:p>
    <w:p w14:paraId="2AC773FC" w14:textId="77777777" w:rsidR="00FB3D30" w:rsidRDefault="00FB3D30" w:rsidP="00FB3D30">
      <w:pPr>
        <w:pStyle w:val="ListParagraph"/>
        <w:suppressAutoHyphens w:val="0"/>
        <w:spacing w:before="100" w:beforeAutospacing="1" w:after="100" w:afterAutospacing="1" w:line="240" w:lineRule="auto"/>
        <w:ind w:firstLine="0"/>
        <w:rPr>
          <w:rFonts w:ascii="Times New Roman" w:eastAsia="Times New Roman" w:hAnsi="Times New Roman" w:cs="Times New Roman"/>
          <w:lang w:eastAsia="en-US"/>
        </w:rPr>
      </w:pPr>
    </w:p>
    <w:p w14:paraId="5361A023" w14:textId="77777777" w:rsidR="00FB3D30" w:rsidRPr="00FB3D30" w:rsidRDefault="00FB3D30" w:rsidP="00FB3D30">
      <w:pPr>
        <w:suppressAutoHyphens w:val="0"/>
        <w:spacing w:before="100" w:beforeAutospacing="1" w:after="100" w:afterAutospacing="1" w:line="240" w:lineRule="auto"/>
        <w:rPr>
          <w:rFonts w:ascii="Times New Roman" w:eastAsia="Times New Roman" w:hAnsi="Times New Roman" w:cs="Times New Roman"/>
          <w:lang w:eastAsia="en-US"/>
        </w:rPr>
      </w:pPr>
    </w:p>
    <w:p w14:paraId="68BAE591" w14:textId="77777777" w:rsidR="00FB3D30" w:rsidRPr="00FB3D30" w:rsidRDefault="00FB3D30" w:rsidP="00FB3D30">
      <w:pPr>
        <w:suppressAutoHyphens w:val="0"/>
        <w:spacing w:before="100" w:beforeAutospacing="1" w:after="100" w:afterAutospacing="1" w:line="240" w:lineRule="auto"/>
        <w:rPr>
          <w:rFonts w:ascii="Times New Roman" w:eastAsia="Times New Roman" w:hAnsi="Times New Roman" w:cs="Times New Roman"/>
          <w:lang w:eastAsia="en-US"/>
        </w:rPr>
      </w:pPr>
    </w:p>
    <w:p w14:paraId="6DFFD365" w14:textId="77777777" w:rsidR="00B0589E" w:rsidRPr="00B0589E" w:rsidRDefault="00B0589E" w:rsidP="00B0589E">
      <w:pPr>
        <w:ind w:left="720" w:firstLine="0"/>
        <w:rPr>
          <w:rFonts w:cstheme="minorHAnsi"/>
        </w:rPr>
      </w:pPr>
    </w:p>
    <w:p w14:paraId="46213062" w14:textId="77777777" w:rsidR="00B0589E" w:rsidRPr="00B0589E" w:rsidRDefault="00B0589E" w:rsidP="00B0589E">
      <w:pPr>
        <w:ind w:left="720" w:firstLine="0"/>
        <w:jc w:val="center"/>
        <w:rPr>
          <w:rFonts w:asciiTheme="majorHAnsi" w:hAnsiTheme="majorHAnsi" w:cstheme="majorHAnsi"/>
          <w:sz w:val="36"/>
          <w:szCs w:val="36"/>
        </w:rPr>
      </w:pPr>
    </w:p>
    <w:sectPr w:rsidR="00B0589E" w:rsidRPr="00B0589E">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B6EA1" w14:textId="77777777" w:rsidR="006A23E1" w:rsidRDefault="006A23E1">
      <w:pPr>
        <w:spacing w:line="240" w:lineRule="auto"/>
      </w:pPr>
      <w:r>
        <w:separator/>
      </w:r>
    </w:p>
  </w:endnote>
  <w:endnote w:type="continuationSeparator" w:id="0">
    <w:p w14:paraId="6C983E10" w14:textId="77777777" w:rsidR="006A23E1" w:rsidRDefault="006A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56C6D" w14:textId="77777777" w:rsidR="006A23E1" w:rsidRDefault="006A23E1">
      <w:pPr>
        <w:spacing w:line="240" w:lineRule="auto"/>
      </w:pPr>
      <w:r>
        <w:separator/>
      </w:r>
    </w:p>
  </w:footnote>
  <w:footnote w:type="continuationSeparator" w:id="0">
    <w:p w14:paraId="65FCE61B" w14:textId="77777777" w:rsidR="006A23E1" w:rsidRDefault="006A23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04C38" w14:textId="77777777" w:rsidR="00080C97" w:rsidRDefault="006A23E1">
    <w:pPr>
      <w:pStyle w:val="Header"/>
    </w:pPr>
    <w:sdt>
      <w:sdtPr>
        <w:alias w:val="Last Name:"/>
        <w:tag w:val="Last Name:"/>
        <w:id w:val="1658178901"/>
        <w:placeholder>
          <w:docPart w:val="EB76A2E83C274B92AEA34F239C8298A1"/>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29277C">
          <w:t>ElGhandour</w:t>
        </w:r>
        <w:proofErr w:type="spellEnd"/>
      </w:sdtContent>
    </w:sdt>
    <w:r w:rsidR="00EC2FE4">
      <w:t xml:space="preserve"> </w:t>
    </w:r>
    <w:r w:rsidR="00EC2FE4">
      <w:fldChar w:fldCharType="begin"/>
    </w:r>
    <w:r w:rsidR="00EC2FE4">
      <w:instrText xml:space="preserve"> PAGE   \* MERGEFORMAT </w:instrText>
    </w:r>
    <w:r w:rsidR="00EC2FE4">
      <w:fldChar w:fldCharType="separate"/>
    </w:r>
    <w:r w:rsidR="00B61A40">
      <w:rPr>
        <w:noProof/>
      </w:rPr>
      <w:t>3</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BBF07" w14:textId="77777777" w:rsidR="00080C97" w:rsidRDefault="006A23E1" w:rsidP="0029277C">
    <w:pPr>
      <w:pStyle w:val="Header"/>
    </w:pPr>
    <w:sdt>
      <w:sdtPr>
        <w:alias w:val="Last Name:"/>
        <w:tag w:val="Last Name:"/>
        <w:id w:val="-348181431"/>
        <w:placeholder>
          <w:docPart w:val="778BBB49EE904715A879434B9EEF3798"/>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29277C">
          <w:t>ElGhandour</w:t>
        </w:r>
        <w:proofErr w:type="spellEnd"/>
      </w:sdtContent>
    </w:sdt>
    <w:r w:rsidR="00EC2FE4">
      <w:t xml:space="preserve"> </w:t>
    </w:r>
    <w:r w:rsidR="00EC2FE4">
      <w:fldChar w:fldCharType="begin"/>
    </w:r>
    <w:r w:rsidR="00EC2FE4">
      <w:instrText xml:space="preserve"> PAGE   \* MERGEFORMAT </w:instrText>
    </w:r>
    <w:r w:rsidR="00EC2FE4">
      <w:fldChar w:fldCharType="separate"/>
    </w:r>
    <w:r w:rsidR="00B61A40">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9D581C"/>
    <w:multiLevelType w:val="hybridMultilevel"/>
    <w:tmpl w:val="04C0903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F7507E"/>
    <w:multiLevelType w:val="hybridMultilevel"/>
    <w:tmpl w:val="67CE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FC6C61"/>
    <w:multiLevelType w:val="hybridMultilevel"/>
    <w:tmpl w:val="050C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EA95C1B"/>
    <w:multiLevelType w:val="hybridMultilevel"/>
    <w:tmpl w:val="869A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A6FD0"/>
    <w:multiLevelType w:val="hybridMultilevel"/>
    <w:tmpl w:val="8FE84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CEC14CD"/>
    <w:multiLevelType w:val="hybridMultilevel"/>
    <w:tmpl w:val="446C6B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E2C7798"/>
    <w:multiLevelType w:val="hybridMultilevel"/>
    <w:tmpl w:val="B4BE7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C2E87"/>
    <w:multiLevelType w:val="hybridMultilevel"/>
    <w:tmpl w:val="CC30D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796769"/>
    <w:multiLevelType w:val="multilevel"/>
    <w:tmpl w:val="CD6078DA"/>
    <w:lvl w:ilvl="0">
      <w:start w:val="1"/>
      <w:numFmt w:val="decimal"/>
      <w:lvlText w:val="%1."/>
      <w:lvlJc w:val="left"/>
      <w:pPr>
        <w:tabs>
          <w:tab w:val="num" w:pos="7200"/>
        </w:tabs>
        <w:ind w:left="7200" w:hanging="360"/>
      </w:pPr>
    </w:lvl>
    <w:lvl w:ilvl="1">
      <w:start w:val="1"/>
      <w:numFmt w:val="decimal"/>
      <w:lvlText w:val="%2."/>
      <w:lvlJc w:val="left"/>
      <w:pPr>
        <w:tabs>
          <w:tab w:val="num" w:pos="7920"/>
        </w:tabs>
        <w:ind w:left="7920" w:hanging="360"/>
      </w:pPr>
    </w:lvl>
    <w:lvl w:ilvl="2" w:tentative="1">
      <w:start w:val="1"/>
      <w:numFmt w:val="decimal"/>
      <w:lvlText w:val="%3."/>
      <w:lvlJc w:val="left"/>
      <w:pPr>
        <w:tabs>
          <w:tab w:val="num" w:pos="8640"/>
        </w:tabs>
        <w:ind w:left="8640" w:hanging="360"/>
      </w:pPr>
    </w:lvl>
    <w:lvl w:ilvl="3" w:tentative="1">
      <w:start w:val="1"/>
      <w:numFmt w:val="decimal"/>
      <w:lvlText w:val="%4."/>
      <w:lvlJc w:val="left"/>
      <w:pPr>
        <w:tabs>
          <w:tab w:val="num" w:pos="9360"/>
        </w:tabs>
        <w:ind w:left="9360" w:hanging="360"/>
      </w:pPr>
    </w:lvl>
    <w:lvl w:ilvl="4" w:tentative="1">
      <w:start w:val="1"/>
      <w:numFmt w:val="decimal"/>
      <w:lvlText w:val="%5."/>
      <w:lvlJc w:val="left"/>
      <w:pPr>
        <w:tabs>
          <w:tab w:val="num" w:pos="10080"/>
        </w:tabs>
        <w:ind w:left="10080" w:hanging="360"/>
      </w:pPr>
    </w:lvl>
    <w:lvl w:ilvl="5" w:tentative="1">
      <w:start w:val="1"/>
      <w:numFmt w:val="decimal"/>
      <w:lvlText w:val="%6."/>
      <w:lvlJc w:val="left"/>
      <w:pPr>
        <w:tabs>
          <w:tab w:val="num" w:pos="10800"/>
        </w:tabs>
        <w:ind w:left="10800" w:hanging="360"/>
      </w:pPr>
    </w:lvl>
    <w:lvl w:ilvl="6" w:tentative="1">
      <w:start w:val="1"/>
      <w:numFmt w:val="decimal"/>
      <w:lvlText w:val="%7."/>
      <w:lvlJc w:val="left"/>
      <w:pPr>
        <w:tabs>
          <w:tab w:val="num" w:pos="11520"/>
        </w:tabs>
        <w:ind w:left="11520" w:hanging="360"/>
      </w:pPr>
    </w:lvl>
    <w:lvl w:ilvl="7" w:tentative="1">
      <w:start w:val="1"/>
      <w:numFmt w:val="decimal"/>
      <w:lvlText w:val="%8."/>
      <w:lvlJc w:val="left"/>
      <w:pPr>
        <w:tabs>
          <w:tab w:val="num" w:pos="12240"/>
        </w:tabs>
        <w:ind w:left="12240" w:hanging="360"/>
      </w:pPr>
    </w:lvl>
    <w:lvl w:ilvl="8" w:tentative="1">
      <w:start w:val="1"/>
      <w:numFmt w:val="decimal"/>
      <w:lvlText w:val="%9."/>
      <w:lvlJc w:val="left"/>
      <w:pPr>
        <w:tabs>
          <w:tab w:val="num" w:pos="12960"/>
        </w:tabs>
        <w:ind w:left="12960" w:hanging="360"/>
      </w:pPr>
    </w:lvl>
  </w:abstractNum>
  <w:abstractNum w:abstractNumId="26" w15:restartNumberingAfterBreak="0">
    <w:nsid w:val="6A504B1B"/>
    <w:multiLevelType w:val="hybridMultilevel"/>
    <w:tmpl w:val="3970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8B5E52"/>
    <w:multiLevelType w:val="hybridMultilevel"/>
    <w:tmpl w:val="B65EA3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26125A"/>
    <w:multiLevelType w:val="hybridMultilevel"/>
    <w:tmpl w:val="70B40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8"/>
  </w:num>
  <w:num w:numId="15">
    <w:abstractNumId w:val="10"/>
  </w:num>
  <w:num w:numId="16">
    <w:abstractNumId w:val="15"/>
  </w:num>
  <w:num w:numId="17">
    <w:abstractNumId w:val="21"/>
  </w:num>
  <w:num w:numId="18">
    <w:abstractNumId w:val="11"/>
  </w:num>
  <w:num w:numId="19">
    <w:abstractNumId w:val="25"/>
  </w:num>
  <w:num w:numId="20">
    <w:abstractNumId w:val="14"/>
  </w:num>
  <w:num w:numId="21">
    <w:abstractNumId w:val="28"/>
  </w:num>
  <w:num w:numId="22">
    <w:abstractNumId w:val="26"/>
  </w:num>
  <w:num w:numId="23">
    <w:abstractNumId w:val="24"/>
  </w:num>
  <w:num w:numId="24">
    <w:abstractNumId w:val="22"/>
  </w:num>
  <w:num w:numId="25">
    <w:abstractNumId w:val="23"/>
  </w:num>
  <w:num w:numId="26">
    <w:abstractNumId w:val="27"/>
  </w:num>
  <w:num w:numId="27">
    <w:abstractNumId w:val="13"/>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7C"/>
    <w:rsid w:val="000117C8"/>
    <w:rsid w:val="000372E5"/>
    <w:rsid w:val="00057607"/>
    <w:rsid w:val="00080C97"/>
    <w:rsid w:val="000B7D13"/>
    <w:rsid w:val="000F4B9D"/>
    <w:rsid w:val="00162632"/>
    <w:rsid w:val="002166E7"/>
    <w:rsid w:val="0024767E"/>
    <w:rsid w:val="0029277C"/>
    <w:rsid w:val="002D321A"/>
    <w:rsid w:val="002F6044"/>
    <w:rsid w:val="003122FA"/>
    <w:rsid w:val="0034643D"/>
    <w:rsid w:val="00365BB9"/>
    <w:rsid w:val="00382F74"/>
    <w:rsid w:val="003A17BA"/>
    <w:rsid w:val="003A54BF"/>
    <w:rsid w:val="003C4E2B"/>
    <w:rsid w:val="003E748F"/>
    <w:rsid w:val="00483354"/>
    <w:rsid w:val="0050706F"/>
    <w:rsid w:val="00541F4C"/>
    <w:rsid w:val="00545781"/>
    <w:rsid w:val="005B2BEF"/>
    <w:rsid w:val="006A23E1"/>
    <w:rsid w:val="006A64A8"/>
    <w:rsid w:val="007A42D3"/>
    <w:rsid w:val="007B606E"/>
    <w:rsid w:val="007C3D56"/>
    <w:rsid w:val="007D4B2F"/>
    <w:rsid w:val="008321F8"/>
    <w:rsid w:val="00846A3F"/>
    <w:rsid w:val="0085602A"/>
    <w:rsid w:val="00863A2E"/>
    <w:rsid w:val="0087506F"/>
    <w:rsid w:val="0089163B"/>
    <w:rsid w:val="008B5217"/>
    <w:rsid w:val="008D3D74"/>
    <w:rsid w:val="009149A0"/>
    <w:rsid w:val="00965112"/>
    <w:rsid w:val="009A3765"/>
    <w:rsid w:val="00A46810"/>
    <w:rsid w:val="00A94A18"/>
    <w:rsid w:val="00AB1E45"/>
    <w:rsid w:val="00AF688B"/>
    <w:rsid w:val="00B0589E"/>
    <w:rsid w:val="00B61A40"/>
    <w:rsid w:val="00B80280"/>
    <w:rsid w:val="00B82F8F"/>
    <w:rsid w:val="00BD3A4E"/>
    <w:rsid w:val="00C26420"/>
    <w:rsid w:val="00C92B10"/>
    <w:rsid w:val="00CB080D"/>
    <w:rsid w:val="00D802B1"/>
    <w:rsid w:val="00DD0431"/>
    <w:rsid w:val="00DF6B85"/>
    <w:rsid w:val="00EB205F"/>
    <w:rsid w:val="00EC2FE4"/>
    <w:rsid w:val="00F662F6"/>
    <w:rsid w:val="00FB3D30"/>
    <w:rsid w:val="00FC79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3C6F1"/>
  <w15:chartTrackingRefBased/>
  <w15:docId w15:val="{220E4A25-6C98-4090-A127-990201DC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Default">
    <w:name w:val="Default"/>
    <w:rsid w:val="0029277C"/>
    <w:pPr>
      <w:autoSpaceDE w:val="0"/>
      <w:autoSpaceDN w:val="0"/>
      <w:adjustRightInd w:val="0"/>
      <w:spacing w:line="240" w:lineRule="auto"/>
      <w:ind w:firstLine="0"/>
    </w:pPr>
    <w:rPr>
      <w:rFonts w:ascii="Calibri" w:hAnsi="Calibri" w:cs="Calibri"/>
      <w:color w:val="000000"/>
    </w:rPr>
  </w:style>
  <w:style w:type="paragraph" w:styleId="ListParagraph">
    <w:name w:val="List Paragraph"/>
    <w:basedOn w:val="Normal"/>
    <w:uiPriority w:val="34"/>
    <w:unhideWhenUsed/>
    <w:qFormat/>
    <w:rsid w:val="003A54BF"/>
    <w:pPr>
      <w:ind w:left="720"/>
      <w:contextualSpacing/>
    </w:pPr>
  </w:style>
  <w:style w:type="character" w:styleId="Hyperlink">
    <w:name w:val="Hyperlink"/>
    <w:basedOn w:val="DefaultParagraphFont"/>
    <w:uiPriority w:val="99"/>
    <w:semiHidden/>
    <w:unhideWhenUsed/>
    <w:rsid w:val="00F66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9032600">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5324567">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757240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5174936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9021953">
      <w:bodyDiv w:val="1"/>
      <w:marLeft w:val="0"/>
      <w:marRight w:val="0"/>
      <w:marTop w:val="0"/>
      <w:marBottom w:val="0"/>
      <w:divBdr>
        <w:top w:val="none" w:sz="0" w:space="0" w:color="auto"/>
        <w:left w:val="none" w:sz="0" w:space="0" w:color="auto"/>
        <w:bottom w:val="none" w:sz="0" w:space="0" w:color="auto"/>
        <w:right w:val="none" w:sz="0" w:space="0" w:color="auto"/>
      </w:divBdr>
    </w:div>
    <w:div w:id="132431851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209236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646663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chinelearningmastery.com/crash-course-recurrent-neural-networks-deep-learning/"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investing.com/currencies/usd-egp-historical-data"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ndou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8BBB49EE904715A879434B9EEF3798"/>
        <w:category>
          <w:name w:val="General"/>
          <w:gallery w:val="placeholder"/>
        </w:category>
        <w:types>
          <w:type w:val="bbPlcHdr"/>
        </w:types>
        <w:behaviors>
          <w:behavior w:val="content"/>
        </w:behaviors>
        <w:guid w:val="{3E4B49A9-5072-4B09-97F4-EF7DA793EA1B}"/>
      </w:docPartPr>
      <w:docPartBody>
        <w:p w:rsidR="002E3F93" w:rsidRDefault="001247E5">
          <w:pPr>
            <w:pStyle w:val="778BBB49EE904715A879434B9EEF3798"/>
          </w:pPr>
          <w:r>
            <w:t>Table data</w:t>
          </w:r>
        </w:p>
      </w:docPartBody>
    </w:docPart>
    <w:docPart>
      <w:docPartPr>
        <w:name w:val="EB76A2E83C274B92AEA34F239C8298A1"/>
        <w:category>
          <w:name w:val="General"/>
          <w:gallery w:val="placeholder"/>
        </w:category>
        <w:types>
          <w:type w:val="bbPlcHdr"/>
        </w:types>
        <w:behaviors>
          <w:behavior w:val="content"/>
        </w:behaviors>
        <w:guid w:val="{6F4F2339-8554-4B0E-A4D6-3B8DA5F9C1A8}"/>
      </w:docPartPr>
      <w:docPartBody>
        <w:p w:rsidR="002E3F93" w:rsidRDefault="001247E5">
          <w:pPr>
            <w:pStyle w:val="EB76A2E83C274B92AEA34F239C8298A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E5"/>
    <w:rsid w:val="001247E5"/>
    <w:rsid w:val="002776D6"/>
    <w:rsid w:val="002E3F93"/>
    <w:rsid w:val="00912001"/>
    <w:rsid w:val="00A54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137AF78DA43589AD00DB4BD35B408">
    <w:name w:val="FFB137AF78DA43589AD00DB4BD35B408"/>
  </w:style>
  <w:style w:type="paragraph" w:customStyle="1" w:styleId="173642F6D8F74541972A91E18338BADC">
    <w:name w:val="173642F6D8F74541972A91E18338BADC"/>
  </w:style>
  <w:style w:type="paragraph" w:customStyle="1" w:styleId="8D4A412EEED9471AA14CAAC7A4E9EC4F">
    <w:name w:val="8D4A412EEED9471AA14CAAC7A4E9EC4F"/>
  </w:style>
  <w:style w:type="paragraph" w:customStyle="1" w:styleId="18980CC3CB2340348751882EA9E4329A">
    <w:name w:val="18980CC3CB2340348751882EA9E4329A"/>
  </w:style>
  <w:style w:type="paragraph" w:customStyle="1" w:styleId="8A0C71568B8F4F7987E1544616B98846">
    <w:name w:val="8A0C71568B8F4F7987E1544616B98846"/>
  </w:style>
  <w:style w:type="paragraph" w:customStyle="1" w:styleId="EDDF2CC8D85D4918A0D910B57650159C">
    <w:name w:val="EDDF2CC8D85D4918A0D910B57650159C"/>
  </w:style>
  <w:style w:type="character" w:styleId="Emphasis">
    <w:name w:val="Emphasis"/>
    <w:basedOn w:val="DefaultParagraphFont"/>
    <w:uiPriority w:val="3"/>
    <w:qFormat/>
    <w:rPr>
      <w:i/>
      <w:iCs/>
    </w:rPr>
  </w:style>
  <w:style w:type="paragraph" w:customStyle="1" w:styleId="F8AFDF88F3AE4BC1AFBBD83ACD37E4CF">
    <w:name w:val="F8AFDF88F3AE4BC1AFBBD83ACD37E4CF"/>
  </w:style>
  <w:style w:type="paragraph" w:customStyle="1" w:styleId="00E3A71A8E274098941AF049AA740C6D">
    <w:name w:val="00E3A71A8E274098941AF049AA740C6D"/>
  </w:style>
  <w:style w:type="paragraph" w:customStyle="1" w:styleId="7658A0901EDA4FFCB3F7D7A117883E9C">
    <w:name w:val="7658A0901EDA4FFCB3F7D7A117883E9C"/>
  </w:style>
  <w:style w:type="paragraph" w:customStyle="1" w:styleId="8246B73080FB48EB93157B5CADBD43BD">
    <w:name w:val="8246B73080FB48EB93157B5CADBD43BD"/>
  </w:style>
  <w:style w:type="paragraph" w:customStyle="1" w:styleId="B1FDD1A8FD52455A9D3604F2DB6561DC">
    <w:name w:val="B1FDD1A8FD52455A9D3604F2DB6561DC"/>
  </w:style>
  <w:style w:type="paragraph" w:customStyle="1" w:styleId="725A5F87A5D54E7D937D66EECF2E5BE7">
    <w:name w:val="725A5F87A5D54E7D937D66EECF2E5BE7"/>
  </w:style>
  <w:style w:type="paragraph" w:customStyle="1" w:styleId="6C7EFD04AE094A738730471C76966C93">
    <w:name w:val="6C7EFD04AE094A738730471C76966C93"/>
  </w:style>
  <w:style w:type="paragraph" w:customStyle="1" w:styleId="792DBF9B045B494B895D6F64D4DF99AF">
    <w:name w:val="792DBF9B045B494B895D6F64D4DF99AF"/>
  </w:style>
  <w:style w:type="paragraph" w:customStyle="1" w:styleId="2D2DA7F7C1D24BDE85FDC587838C1C65">
    <w:name w:val="2D2DA7F7C1D24BDE85FDC587838C1C65"/>
  </w:style>
  <w:style w:type="paragraph" w:customStyle="1" w:styleId="778BBB49EE904715A879434B9EEF3798">
    <w:name w:val="778BBB49EE904715A879434B9EEF3798"/>
  </w:style>
  <w:style w:type="paragraph" w:customStyle="1" w:styleId="EB76A2E83C274B92AEA34F239C8298A1">
    <w:name w:val="EB76A2E83C274B92AEA34F239C8298A1"/>
  </w:style>
  <w:style w:type="paragraph" w:customStyle="1" w:styleId="76D7C7EC187645EE8685FCE1B685AEFB">
    <w:name w:val="76D7C7EC187645EE8685FCE1B685AEFB"/>
  </w:style>
  <w:style w:type="paragraph" w:customStyle="1" w:styleId="FD29F92ED7104365A6A936B4AE6F238B">
    <w:name w:val="FD29F92ED7104365A6A936B4AE6F238B"/>
  </w:style>
  <w:style w:type="paragraph" w:customStyle="1" w:styleId="3E47E190DF07462E9CC5EE462A0439BD">
    <w:name w:val="3E47E190DF07462E9CC5EE462A0439BD"/>
  </w:style>
  <w:style w:type="paragraph" w:customStyle="1" w:styleId="F8157EAC10004432A937622FD43BE290">
    <w:name w:val="F8157EAC10004432A937622FD43BE290"/>
  </w:style>
  <w:style w:type="paragraph" w:customStyle="1" w:styleId="A881BE037981465FA2075028EEE6DED7">
    <w:name w:val="A881BE037981465FA2075028EEE6DED7"/>
  </w:style>
  <w:style w:type="paragraph" w:customStyle="1" w:styleId="037AA0E26D0F4C15B41A94428C940017">
    <w:name w:val="037AA0E26D0F4C15B41A94428C940017"/>
  </w:style>
  <w:style w:type="paragraph" w:customStyle="1" w:styleId="81E87D08D68C4562BB72477DE86A451C">
    <w:name w:val="81E87D08D68C4562BB72477DE86A451C"/>
  </w:style>
  <w:style w:type="paragraph" w:customStyle="1" w:styleId="57B13EE3DD2548BF8B25F90E273D5838">
    <w:name w:val="57B13EE3DD2548BF8B25F90E273D5838"/>
  </w:style>
  <w:style w:type="paragraph" w:customStyle="1" w:styleId="261A57A9D6B040BCA6264D3A9607A408">
    <w:name w:val="261A57A9D6B040BCA6264D3A9607A408"/>
  </w:style>
  <w:style w:type="paragraph" w:customStyle="1" w:styleId="9D8A97F1FACA48D0B40A7560A6271870">
    <w:name w:val="9D8A97F1FACA48D0B40A7560A6271870"/>
  </w:style>
  <w:style w:type="paragraph" w:customStyle="1" w:styleId="13FE4DA51BCD4E33AD30742B70103ABF">
    <w:name w:val="13FE4DA51BCD4E33AD30742B70103ABF"/>
  </w:style>
  <w:style w:type="paragraph" w:customStyle="1" w:styleId="A287F9E6AF7340D19C770EB2C508625B">
    <w:name w:val="A287F9E6AF7340D19C770EB2C508625B"/>
  </w:style>
  <w:style w:type="paragraph" w:customStyle="1" w:styleId="7A0AB4B16B7643E2A59C419DEF49F4EB">
    <w:name w:val="7A0AB4B16B7643E2A59C419DEF49F4EB"/>
  </w:style>
  <w:style w:type="paragraph" w:customStyle="1" w:styleId="307212D08662409ABBC50B58E4268941">
    <w:name w:val="307212D08662409ABBC50B58E4268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ElGhandour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8EFEA-B485-426F-922A-DFFE76E8C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3003</TotalTime>
  <Pages>13</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 Ghandour</dc:creator>
  <cp:keywords/>
  <dc:description/>
  <cp:lastModifiedBy>Mostafa El Ghandour</cp:lastModifiedBy>
  <cp:revision>23</cp:revision>
  <dcterms:created xsi:type="dcterms:W3CDTF">2019-05-08T13:17:00Z</dcterms:created>
  <dcterms:modified xsi:type="dcterms:W3CDTF">2019-05-11T06:00:00Z</dcterms:modified>
</cp:coreProperties>
</file>